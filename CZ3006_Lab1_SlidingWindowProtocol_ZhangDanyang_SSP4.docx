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B324CF" w:rsidRPr="00B324CF" w:rsidTr="00CB092F">
        <w:trPr>
          <w:trHeight w:val="2880"/>
          <w:jc w:val="center"/>
        </w:trPr>
        <w:tc>
          <w:tcPr>
            <w:tcW w:w="5000" w:type="pct"/>
          </w:tcPr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  <w:r w:rsidRPr="00B324CF">
              <w:rPr>
                <w:rFonts w:ascii="Cambria" w:eastAsia="SimSun" w:hAnsi="Cambria" w:cs="Times New Roman"/>
                <w:caps/>
                <w:noProof/>
                <w:sz w:val="20"/>
              </w:rPr>
              <w:drawing>
                <wp:inline distT="0" distB="0" distL="0" distR="0" wp14:anchorId="4D37B779" wp14:editId="6D8678D1">
                  <wp:extent cx="4359349" cy="1653230"/>
                  <wp:effectExtent l="0" t="0" r="317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tu_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520" cy="1656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mbria" w:eastAsia="SimSun" w:hAnsi="Cambria" w:cs="Times New Roman"/>
                <w:caps/>
                <w:sz w:val="20"/>
              </w:rPr>
            </w:pPr>
          </w:p>
        </w:tc>
      </w:tr>
      <w:tr w:rsidR="00B324CF" w:rsidRPr="00B324CF" w:rsidTr="00CB092F">
        <w:trPr>
          <w:trHeight w:val="1440"/>
          <w:jc w:val="center"/>
        </w:trPr>
        <w:sdt>
          <w:sdtPr>
            <w:rPr>
              <w:rFonts w:eastAsia="SimSun" w:cs="Times New Roman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B324CF" w:rsidRPr="00B324CF" w:rsidRDefault="004B0385" w:rsidP="004B0385">
                <w:pPr>
                  <w:spacing w:before="0" w:after="0" w:line="240" w:lineRule="auto"/>
                  <w:jc w:val="center"/>
                  <w:rPr>
                    <w:rFonts w:eastAsia="SimSun" w:cs="Times New Roman"/>
                    <w:sz w:val="80"/>
                    <w:szCs w:val="80"/>
                  </w:rPr>
                </w:pPr>
                <w:r>
                  <w:rPr>
                    <w:rFonts w:eastAsia="SimSun" w:cs="Times New Roman"/>
                    <w:sz w:val="80"/>
                    <w:szCs w:val="80"/>
                  </w:rPr>
                  <w:t>Implementation of Sliding Window Protocol</w:t>
                </w:r>
              </w:p>
            </w:tc>
          </w:sdtContent>
        </w:sdt>
      </w:tr>
      <w:tr w:rsidR="00B324CF" w:rsidRPr="00B324CF" w:rsidTr="00CB092F">
        <w:trPr>
          <w:trHeight w:val="720"/>
          <w:jc w:val="center"/>
        </w:trPr>
        <w:sdt>
          <w:sdtPr>
            <w:rPr>
              <w:rFonts w:eastAsia="SimSun" w:cs="Times New Roman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B324CF" w:rsidRPr="00B324CF" w:rsidRDefault="004B0385" w:rsidP="00FC4DFF">
                <w:pPr>
                  <w:spacing w:before="0" w:after="0" w:line="240" w:lineRule="auto"/>
                  <w:jc w:val="center"/>
                  <w:rPr>
                    <w:rFonts w:eastAsia="SimSun" w:cs="Times New Roman"/>
                    <w:sz w:val="44"/>
                    <w:szCs w:val="44"/>
                  </w:rPr>
                </w:pPr>
                <w:r>
                  <w:rPr>
                    <w:rFonts w:eastAsia="SimSun" w:cs="Times New Roman"/>
                    <w:sz w:val="44"/>
                    <w:szCs w:val="44"/>
                  </w:rPr>
                  <w:t>Net Centric Computing</w:t>
                </w:r>
              </w:p>
            </w:tc>
          </w:sdtContent>
        </w:sdt>
      </w:tr>
      <w:tr w:rsidR="00B324CF" w:rsidRPr="00B324CF" w:rsidTr="00CB092F">
        <w:trPr>
          <w:trHeight w:val="360"/>
          <w:jc w:val="center"/>
        </w:trPr>
        <w:tc>
          <w:tcPr>
            <w:tcW w:w="5000" w:type="pct"/>
            <w:vAlign w:val="center"/>
          </w:tcPr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sz w:val="20"/>
              </w:rPr>
            </w:pPr>
          </w:p>
        </w:tc>
      </w:tr>
      <w:tr w:rsidR="00B324CF" w:rsidRPr="00B324CF" w:rsidTr="00CB092F">
        <w:trPr>
          <w:trHeight w:val="522"/>
          <w:jc w:val="center"/>
        </w:trPr>
        <w:tc>
          <w:tcPr>
            <w:tcW w:w="5000" w:type="pct"/>
            <w:vAlign w:val="center"/>
          </w:tcPr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b/>
                <w:bCs/>
                <w:sz w:val="20"/>
              </w:rPr>
            </w:pPr>
          </w:p>
        </w:tc>
      </w:tr>
      <w:tr w:rsidR="00B324CF" w:rsidRPr="00B324CF" w:rsidTr="00CB092F">
        <w:trPr>
          <w:trHeight w:val="140"/>
          <w:jc w:val="center"/>
        </w:trPr>
        <w:tc>
          <w:tcPr>
            <w:tcW w:w="5000" w:type="pct"/>
            <w:vAlign w:val="center"/>
          </w:tcPr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b/>
                <w:bCs/>
                <w:sz w:val="32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36"/>
              </w:rPr>
            </w:pPr>
            <w:r w:rsidRPr="00B324CF">
              <w:rPr>
                <w:rFonts w:eastAsia="SimSun" w:cs="Times New Roman"/>
                <w:b/>
                <w:bCs/>
                <w:sz w:val="36"/>
              </w:rPr>
              <w:t xml:space="preserve">Instructor: </w:t>
            </w:r>
            <w:r w:rsidR="004B0385">
              <w:rPr>
                <w:rFonts w:eastAsia="SimSun" w:cs="Times New Roman"/>
                <w:b/>
                <w:bCs/>
                <w:sz w:val="36"/>
              </w:rPr>
              <w:t>Prof. Sun Chengzheng</w:t>
            </w: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0"/>
              </w:rPr>
            </w:pPr>
          </w:p>
          <w:p w:rsidR="00B324CF" w:rsidRPr="00B324CF" w:rsidRDefault="00990EC9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0"/>
              </w:rPr>
            </w:pPr>
            <w:sdt>
              <w:sdtPr>
                <w:rPr>
                  <w:rFonts w:eastAsia="SimSun" w:cs="Times New Roman"/>
                  <w:b/>
                  <w:bCs/>
                  <w:sz w:val="3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4B0385">
                  <w:rPr>
                    <w:rFonts w:eastAsia="SimSun" w:cs="Times New Roman"/>
                    <w:b/>
                    <w:bCs/>
                    <w:sz w:val="36"/>
                  </w:rPr>
                  <w:t>Zhang Danyang</w:t>
                </w:r>
              </w:sdtContent>
            </w:sdt>
          </w:p>
          <w:p w:rsidR="00963388" w:rsidRDefault="00963388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8"/>
              </w:rPr>
            </w:pPr>
            <w:r w:rsidRPr="00963388">
              <w:rPr>
                <w:rFonts w:eastAsia="SimSun" w:cs="Times New Roman"/>
                <w:b/>
                <w:bCs/>
                <w:sz w:val="28"/>
              </w:rPr>
              <w:t xml:space="preserve">Matric. </w:t>
            </w:r>
            <w:r>
              <w:rPr>
                <w:rFonts w:eastAsia="SimSun" w:cs="Times New Roman"/>
                <w:b/>
                <w:bCs/>
                <w:sz w:val="28"/>
              </w:rPr>
              <w:t>No.</w:t>
            </w:r>
            <w:r w:rsidRPr="00963388">
              <w:rPr>
                <w:rFonts w:eastAsia="SimSun" w:cs="Times New Roman"/>
                <w:b/>
                <w:bCs/>
                <w:sz w:val="28"/>
              </w:rPr>
              <w:t xml:space="preserve"> </w:t>
            </w:r>
            <w:r w:rsidR="00FC4DFF">
              <w:rPr>
                <w:rFonts w:eastAsia="SimSun" w:cs="Times New Roman"/>
                <w:b/>
                <w:bCs/>
                <w:sz w:val="28"/>
              </w:rPr>
              <w:t>XXXXX</w:t>
            </w:r>
          </w:p>
          <w:p w:rsidR="00B324CF" w:rsidRDefault="00963388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8"/>
              </w:rPr>
            </w:pPr>
            <w:r>
              <w:rPr>
                <w:rFonts w:eastAsia="SimSun" w:cs="Times New Roman"/>
                <w:b/>
                <w:bCs/>
                <w:sz w:val="28"/>
              </w:rPr>
              <w:t>Solo Project</w:t>
            </w:r>
          </w:p>
          <w:p w:rsidR="00963388" w:rsidRPr="00B324CF" w:rsidRDefault="00963388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8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36"/>
              </w:rPr>
            </w:pPr>
            <w:r w:rsidRPr="00B324CF">
              <w:rPr>
                <w:rFonts w:eastAsia="SimSun" w:cs="Times New Roman"/>
                <w:b/>
                <w:bCs/>
                <w:sz w:val="36"/>
              </w:rPr>
              <w:t xml:space="preserve">Lab Group: </w:t>
            </w:r>
            <w:r w:rsidR="004B0385">
              <w:rPr>
                <w:rFonts w:eastAsia="SimSun" w:cs="Times New Roman"/>
                <w:b/>
                <w:bCs/>
                <w:sz w:val="36"/>
              </w:rPr>
              <w:t>SSP4</w:t>
            </w:r>
          </w:p>
          <w:p w:rsidR="009B78B4" w:rsidRPr="00B324CF" w:rsidRDefault="009B78B4" w:rsidP="00B324CF">
            <w:pPr>
              <w:spacing w:before="0" w:after="0" w:line="240" w:lineRule="auto"/>
              <w:jc w:val="center"/>
              <w:rPr>
                <w:rFonts w:eastAsia="SimSun" w:cs="Times New Roman"/>
                <w:b/>
                <w:bCs/>
                <w:sz w:val="28"/>
              </w:rPr>
            </w:pPr>
          </w:p>
          <w:p w:rsidR="00B324CF" w:rsidRPr="00B324CF" w:rsidRDefault="00B324CF" w:rsidP="00B324CF">
            <w:pPr>
              <w:spacing w:before="0" w:after="0" w:line="240" w:lineRule="auto"/>
              <w:jc w:val="center"/>
              <w:rPr>
                <w:rFonts w:ascii="Calibri" w:eastAsia="SimSun" w:hAnsi="Calibri" w:cs="Times New Roman"/>
                <w:b/>
                <w:bCs/>
                <w:sz w:val="20"/>
              </w:rPr>
            </w:pPr>
          </w:p>
        </w:tc>
      </w:tr>
    </w:tbl>
    <w:p w:rsidR="00B324CF" w:rsidRPr="00B324CF" w:rsidRDefault="00B324CF" w:rsidP="00B324CF">
      <w:pPr>
        <w:rPr>
          <w:rFonts w:ascii="Calibri" w:eastAsia="SimSun" w:hAnsi="Calibri" w:cs="Times New Roman"/>
          <w:sz w:val="20"/>
        </w:rPr>
      </w:pPr>
    </w:p>
    <w:sdt>
      <w:sdtPr>
        <w:rPr>
          <w:rFonts w:asciiTheme="minorHAnsi" w:hAnsiTheme="minorHAnsi"/>
          <w:b w:val="0"/>
          <w:bCs w:val="0"/>
          <w:caps w:val="0"/>
          <w:color w:val="auto"/>
          <w:spacing w:val="0"/>
          <w:lang w:bidi="ar-SA"/>
        </w:rPr>
        <w:id w:val="-4867788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C0A63" w:rsidRDefault="003C0A63">
          <w:pPr>
            <w:pStyle w:val="TOCHeading"/>
          </w:pPr>
          <w:r>
            <w:t>Table of Contents</w:t>
          </w:r>
        </w:p>
        <w:p w:rsidR="003C0A63" w:rsidRDefault="003C0A6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107103" w:history="1">
            <w:r w:rsidRPr="00677D4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677D42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_Toc381107103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D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A63" w:rsidRDefault="00990EC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1107104" w:history="1">
            <w:r w:rsidR="003C0A63" w:rsidRPr="00677D42">
              <w:rPr>
                <w:rStyle w:val="Hyperlink"/>
                <w:noProof/>
              </w:rPr>
              <w:t>2</w:t>
            </w:r>
            <w:r w:rsidR="003C0A63">
              <w:rPr>
                <w:noProof/>
              </w:rPr>
              <w:tab/>
            </w:r>
            <w:r w:rsidR="003C0A63" w:rsidRPr="00677D42">
              <w:rPr>
                <w:rStyle w:val="Hyperlink"/>
                <w:noProof/>
              </w:rPr>
              <w:t>Summary of Completeness</w:t>
            </w:r>
            <w:r w:rsidR="003C0A63">
              <w:rPr>
                <w:noProof/>
                <w:webHidden/>
              </w:rPr>
              <w:tab/>
            </w:r>
            <w:r w:rsidR="003C0A63">
              <w:rPr>
                <w:noProof/>
                <w:webHidden/>
              </w:rPr>
              <w:fldChar w:fldCharType="begin"/>
            </w:r>
            <w:r w:rsidR="003C0A63">
              <w:rPr>
                <w:noProof/>
                <w:webHidden/>
              </w:rPr>
              <w:instrText xml:space="preserve"> PAGEREF _Toc381107104 \h </w:instrText>
            </w:r>
            <w:r w:rsidR="003C0A63">
              <w:rPr>
                <w:noProof/>
                <w:webHidden/>
              </w:rPr>
            </w:r>
            <w:r w:rsidR="003C0A63">
              <w:rPr>
                <w:noProof/>
                <w:webHidden/>
              </w:rPr>
              <w:fldChar w:fldCharType="separate"/>
            </w:r>
            <w:r w:rsidR="00C90DEC">
              <w:rPr>
                <w:noProof/>
                <w:webHidden/>
              </w:rPr>
              <w:t>2</w:t>
            </w:r>
            <w:r w:rsidR="003C0A63">
              <w:rPr>
                <w:noProof/>
                <w:webHidden/>
              </w:rPr>
              <w:fldChar w:fldCharType="end"/>
            </w:r>
          </w:hyperlink>
        </w:p>
        <w:p w:rsidR="003C0A63" w:rsidRDefault="00990EC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1107105" w:history="1">
            <w:r w:rsidR="003C0A63" w:rsidRPr="00677D42">
              <w:rPr>
                <w:rStyle w:val="Hyperlink"/>
                <w:noProof/>
              </w:rPr>
              <w:t>3</w:t>
            </w:r>
            <w:r w:rsidR="003C0A63">
              <w:rPr>
                <w:noProof/>
              </w:rPr>
              <w:tab/>
            </w:r>
            <w:r w:rsidR="003C0A63" w:rsidRPr="00677D42">
              <w:rPr>
                <w:rStyle w:val="Hyperlink"/>
                <w:noProof/>
              </w:rPr>
              <w:t>Approaches</w:t>
            </w:r>
            <w:r w:rsidR="003C0A63">
              <w:rPr>
                <w:noProof/>
                <w:webHidden/>
              </w:rPr>
              <w:tab/>
            </w:r>
            <w:r w:rsidR="003C0A63">
              <w:rPr>
                <w:noProof/>
                <w:webHidden/>
              </w:rPr>
              <w:fldChar w:fldCharType="begin"/>
            </w:r>
            <w:r w:rsidR="003C0A63">
              <w:rPr>
                <w:noProof/>
                <w:webHidden/>
              </w:rPr>
              <w:instrText xml:space="preserve"> PAGEREF _Toc381107105 \h </w:instrText>
            </w:r>
            <w:r w:rsidR="003C0A63">
              <w:rPr>
                <w:noProof/>
                <w:webHidden/>
              </w:rPr>
            </w:r>
            <w:r w:rsidR="003C0A63">
              <w:rPr>
                <w:noProof/>
                <w:webHidden/>
              </w:rPr>
              <w:fldChar w:fldCharType="separate"/>
            </w:r>
            <w:r w:rsidR="00C90DEC">
              <w:rPr>
                <w:noProof/>
                <w:webHidden/>
              </w:rPr>
              <w:t>3</w:t>
            </w:r>
            <w:r w:rsidR="003C0A63">
              <w:rPr>
                <w:noProof/>
                <w:webHidden/>
              </w:rPr>
              <w:fldChar w:fldCharType="end"/>
            </w:r>
          </w:hyperlink>
        </w:p>
        <w:p w:rsidR="003C0A63" w:rsidRDefault="00990EC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107106" w:history="1">
            <w:r w:rsidR="003C0A63" w:rsidRPr="00677D42">
              <w:rPr>
                <w:rStyle w:val="Hyperlink"/>
                <w:noProof/>
              </w:rPr>
              <w:t>3.1</w:t>
            </w:r>
            <w:r w:rsidR="003C0A63">
              <w:rPr>
                <w:noProof/>
              </w:rPr>
              <w:tab/>
            </w:r>
            <w:r w:rsidR="003C0A63" w:rsidRPr="00677D42">
              <w:rPr>
                <w:rStyle w:val="Hyperlink"/>
                <w:noProof/>
              </w:rPr>
              <w:t>Full-duplex data communication</w:t>
            </w:r>
            <w:r w:rsidR="003C0A63">
              <w:rPr>
                <w:noProof/>
                <w:webHidden/>
              </w:rPr>
              <w:tab/>
            </w:r>
            <w:r w:rsidR="003C0A63">
              <w:rPr>
                <w:noProof/>
                <w:webHidden/>
              </w:rPr>
              <w:fldChar w:fldCharType="begin"/>
            </w:r>
            <w:r w:rsidR="003C0A63">
              <w:rPr>
                <w:noProof/>
                <w:webHidden/>
              </w:rPr>
              <w:instrText xml:space="preserve"> PAGEREF _Toc381107106 \h </w:instrText>
            </w:r>
            <w:r w:rsidR="003C0A63">
              <w:rPr>
                <w:noProof/>
                <w:webHidden/>
              </w:rPr>
            </w:r>
            <w:r w:rsidR="003C0A63">
              <w:rPr>
                <w:noProof/>
                <w:webHidden/>
              </w:rPr>
              <w:fldChar w:fldCharType="separate"/>
            </w:r>
            <w:r w:rsidR="00C90DEC">
              <w:rPr>
                <w:noProof/>
                <w:webHidden/>
              </w:rPr>
              <w:t>3</w:t>
            </w:r>
            <w:r w:rsidR="003C0A63">
              <w:rPr>
                <w:noProof/>
                <w:webHidden/>
              </w:rPr>
              <w:fldChar w:fldCharType="end"/>
            </w:r>
          </w:hyperlink>
        </w:p>
        <w:p w:rsidR="003C0A63" w:rsidRDefault="00990EC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107107" w:history="1">
            <w:r w:rsidR="003C0A63" w:rsidRPr="00677D42">
              <w:rPr>
                <w:rStyle w:val="Hyperlink"/>
                <w:noProof/>
              </w:rPr>
              <w:t>3.2</w:t>
            </w:r>
            <w:r w:rsidR="003C0A63">
              <w:rPr>
                <w:noProof/>
              </w:rPr>
              <w:tab/>
            </w:r>
            <w:r w:rsidR="003C0A63" w:rsidRPr="00677D42">
              <w:rPr>
                <w:rStyle w:val="Hyperlink"/>
                <w:noProof/>
              </w:rPr>
              <w:t>In-order delivery of packets to the network-layer</w:t>
            </w:r>
            <w:r w:rsidR="003C0A63">
              <w:rPr>
                <w:noProof/>
                <w:webHidden/>
              </w:rPr>
              <w:tab/>
            </w:r>
            <w:r w:rsidR="003C0A63">
              <w:rPr>
                <w:noProof/>
                <w:webHidden/>
              </w:rPr>
              <w:fldChar w:fldCharType="begin"/>
            </w:r>
            <w:r w:rsidR="003C0A63">
              <w:rPr>
                <w:noProof/>
                <w:webHidden/>
              </w:rPr>
              <w:instrText xml:space="preserve"> PAGEREF _Toc381107107 \h </w:instrText>
            </w:r>
            <w:r w:rsidR="003C0A63">
              <w:rPr>
                <w:noProof/>
                <w:webHidden/>
              </w:rPr>
            </w:r>
            <w:r w:rsidR="003C0A63">
              <w:rPr>
                <w:noProof/>
                <w:webHidden/>
              </w:rPr>
              <w:fldChar w:fldCharType="separate"/>
            </w:r>
            <w:r w:rsidR="00C90DEC">
              <w:rPr>
                <w:noProof/>
                <w:webHidden/>
              </w:rPr>
              <w:t>3</w:t>
            </w:r>
            <w:r w:rsidR="003C0A63">
              <w:rPr>
                <w:noProof/>
                <w:webHidden/>
              </w:rPr>
              <w:fldChar w:fldCharType="end"/>
            </w:r>
          </w:hyperlink>
        </w:p>
        <w:p w:rsidR="003C0A63" w:rsidRDefault="00990EC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107108" w:history="1">
            <w:r w:rsidR="003C0A63" w:rsidRPr="00677D42">
              <w:rPr>
                <w:rStyle w:val="Hyperlink"/>
                <w:noProof/>
              </w:rPr>
              <w:t>3.3</w:t>
            </w:r>
            <w:r w:rsidR="003C0A63">
              <w:rPr>
                <w:noProof/>
              </w:rPr>
              <w:tab/>
            </w:r>
            <w:r w:rsidR="003C0A63" w:rsidRPr="00677D42">
              <w:rPr>
                <w:rStyle w:val="Hyperlink"/>
                <w:noProof/>
              </w:rPr>
              <w:t>Synchronization with the network-layer by granting credits</w:t>
            </w:r>
            <w:r w:rsidR="003C0A63">
              <w:rPr>
                <w:noProof/>
                <w:webHidden/>
              </w:rPr>
              <w:tab/>
            </w:r>
            <w:r w:rsidR="003C0A63">
              <w:rPr>
                <w:noProof/>
                <w:webHidden/>
              </w:rPr>
              <w:fldChar w:fldCharType="begin"/>
            </w:r>
            <w:r w:rsidR="003C0A63">
              <w:rPr>
                <w:noProof/>
                <w:webHidden/>
              </w:rPr>
              <w:instrText xml:space="preserve"> PAGEREF _Toc381107108 \h </w:instrText>
            </w:r>
            <w:r w:rsidR="003C0A63">
              <w:rPr>
                <w:noProof/>
                <w:webHidden/>
              </w:rPr>
            </w:r>
            <w:r w:rsidR="003C0A63">
              <w:rPr>
                <w:noProof/>
                <w:webHidden/>
              </w:rPr>
              <w:fldChar w:fldCharType="separate"/>
            </w:r>
            <w:r w:rsidR="00C90DEC">
              <w:rPr>
                <w:noProof/>
                <w:webHidden/>
              </w:rPr>
              <w:t>5</w:t>
            </w:r>
            <w:r w:rsidR="003C0A63">
              <w:rPr>
                <w:noProof/>
                <w:webHidden/>
              </w:rPr>
              <w:fldChar w:fldCharType="end"/>
            </w:r>
          </w:hyperlink>
        </w:p>
        <w:p w:rsidR="003C0A63" w:rsidRDefault="00990EC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107109" w:history="1">
            <w:r w:rsidR="003C0A63" w:rsidRPr="00677D42">
              <w:rPr>
                <w:rStyle w:val="Hyperlink"/>
                <w:noProof/>
              </w:rPr>
              <w:t>3.4</w:t>
            </w:r>
            <w:r w:rsidR="003C0A63">
              <w:rPr>
                <w:noProof/>
              </w:rPr>
              <w:tab/>
            </w:r>
            <w:r w:rsidR="003C0A63" w:rsidRPr="00677D42">
              <w:rPr>
                <w:rStyle w:val="Hyperlink"/>
                <w:noProof/>
              </w:rPr>
              <w:t>Selective repeat retransmission strategy</w:t>
            </w:r>
            <w:r w:rsidR="003C0A63">
              <w:rPr>
                <w:noProof/>
                <w:webHidden/>
              </w:rPr>
              <w:tab/>
            </w:r>
            <w:r w:rsidR="003C0A63">
              <w:rPr>
                <w:noProof/>
                <w:webHidden/>
              </w:rPr>
              <w:fldChar w:fldCharType="begin"/>
            </w:r>
            <w:r w:rsidR="003C0A63">
              <w:rPr>
                <w:noProof/>
                <w:webHidden/>
              </w:rPr>
              <w:instrText xml:space="preserve"> PAGEREF _Toc381107109 \h </w:instrText>
            </w:r>
            <w:r w:rsidR="003C0A63">
              <w:rPr>
                <w:noProof/>
                <w:webHidden/>
              </w:rPr>
            </w:r>
            <w:r w:rsidR="003C0A63">
              <w:rPr>
                <w:noProof/>
                <w:webHidden/>
              </w:rPr>
              <w:fldChar w:fldCharType="separate"/>
            </w:r>
            <w:r w:rsidR="00C90DEC">
              <w:rPr>
                <w:noProof/>
                <w:webHidden/>
              </w:rPr>
              <w:t>5</w:t>
            </w:r>
            <w:r w:rsidR="003C0A63">
              <w:rPr>
                <w:noProof/>
                <w:webHidden/>
              </w:rPr>
              <w:fldChar w:fldCharType="end"/>
            </w:r>
          </w:hyperlink>
        </w:p>
        <w:p w:rsidR="003C0A63" w:rsidRDefault="00990EC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107110" w:history="1">
            <w:r w:rsidR="003C0A63" w:rsidRPr="00677D42">
              <w:rPr>
                <w:rStyle w:val="Hyperlink"/>
                <w:noProof/>
              </w:rPr>
              <w:t>3.5</w:t>
            </w:r>
            <w:r w:rsidR="003C0A63">
              <w:rPr>
                <w:noProof/>
              </w:rPr>
              <w:tab/>
            </w:r>
            <w:r w:rsidR="003C0A63" w:rsidRPr="00677D42">
              <w:rPr>
                <w:rStyle w:val="Hyperlink"/>
                <w:noProof/>
              </w:rPr>
              <w:t>Negative acknowledgement</w:t>
            </w:r>
            <w:r w:rsidR="003C0A63">
              <w:rPr>
                <w:noProof/>
                <w:webHidden/>
              </w:rPr>
              <w:tab/>
            </w:r>
            <w:r w:rsidR="003C0A63">
              <w:rPr>
                <w:noProof/>
                <w:webHidden/>
              </w:rPr>
              <w:fldChar w:fldCharType="begin"/>
            </w:r>
            <w:r w:rsidR="003C0A63">
              <w:rPr>
                <w:noProof/>
                <w:webHidden/>
              </w:rPr>
              <w:instrText xml:space="preserve"> PAGEREF _Toc381107110 \h </w:instrText>
            </w:r>
            <w:r w:rsidR="003C0A63">
              <w:rPr>
                <w:noProof/>
                <w:webHidden/>
              </w:rPr>
            </w:r>
            <w:r w:rsidR="003C0A63">
              <w:rPr>
                <w:noProof/>
                <w:webHidden/>
              </w:rPr>
              <w:fldChar w:fldCharType="separate"/>
            </w:r>
            <w:r w:rsidR="00C90DEC">
              <w:rPr>
                <w:noProof/>
                <w:webHidden/>
              </w:rPr>
              <w:t>5</w:t>
            </w:r>
            <w:r w:rsidR="003C0A63">
              <w:rPr>
                <w:noProof/>
                <w:webHidden/>
              </w:rPr>
              <w:fldChar w:fldCharType="end"/>
            </w:r>
          </w:hyperlink>
        </w:p>
        <w:p w:rsidR="003C0A63" w:rsidRDefault="00990EC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107111" w:history="1">
            <w:r w:rsidR="003C0A63" w:rsidRPr="00677D42">
              <w:rPr>
                <w:rStyle w:val="Hyperlink"/>
                <w:noProof/>
              </w:rPr>
              <w:t>3.6</w:t>
            </w:r>
            <w:r w:rsidR="003C0A63">
              <w:rPr>
                <w:noProof/>
              </w:rPr>
              <w:tab/>
            </w:r>
            <w:r w:rsidR="003C0A63" w:rsidRPr="00677D42">
              <w:rPr>
                <w:rStyle w:val="Hyperlink"/>
                <w:noProof/>
              </w:rPr>
              <w:t>Separate acknowledgment when reverse traffic is light or none</w:t>
            </w:r>
            <w:r w:rsidR="003C0A63">
              <w:rPr>
                <w:noProof/>
                <w:webHidden/>
              </w:rPr>
              <w:tab/>
            </w:r>
            <w:r w:rsidR="003C0A63">
              <w:rPr>
                <w:noProof/>
                <w:webHidden/>
              </w:rPr>
              <w:fldChar w:fldCharType="begin"/>
            </w:r>
            <w:r w:rsidR="003C0A63">
              <w:rPr>
                <w:noProof/>
                <w:webHidden/>
              </w:rPr>
              <w:instrText xml:space="preserve"> PAGEREF _Toc381107111 \h </w:instrText>
            </w:r>
            <w:r w:rsidR="003C0A63">
              <w:rPr>
                <w:noProof/>
                <w:webHidden/>
              </w:rPr>
            </w:r>
            <w:r w:rsidR="003C0A63">
              <w:rPr>
                <w:noProof/>
                <w:webHidden/>
              </w:rPr>
              <w:fldChar w:fldCharType="separate"/>
            </w:r>
            <w:r w:rsidR="00C90DEC">
              <w:rPr>
                <w:noProof/>
                <w:webHidden/>
              </w:rPr>
              <w:t>6</w:t>
            </w:r>
            <w:r w:rsidR="003C0A63">
              <w:rPr>
                <w:noProof/>
                <w:webHidden/>
              </w:rPr>
              <w:fldChar w:fldCharType="end"/>
            </w:r>
          </w:hyperlink>
        </w:p>
        <w:p w:rsidR="003C0A63" w:rsidRDefault="00990EC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1107112" w:history="1">
            <w:r w:rsidR="003C0A63" w:rsidRPr="00677D42">
              <w:rPr>
                <w:rStyle w:val="Hyperlink"/>
                <w:noProof/>
              </w:rPr>
              <w:t>4</w:t>
            </w:r>
            <w:r w:rsidR="003C0A63">
              <w:rPr>
                <w:noProof/>
              </w:rPr>
              <w:tab/>
            </w:r>
            <w:r w:rsidR="003C0A63" w:rsidRPr="00677D42">
              <w:rPr>
                <w:rStyle w:val="Hyperlink"/>
                <w:noProof/>
              </w:rPr>
              <w:t>Testing</w:t>
            </w:r>
            <w:r w:rsidR="003C0A63">
              <w:rPr>
                <w:noProof/>
                <w:webHidden/>
              </w:rPr>
              <w:tab/>
            </w:r>
            <w:r w:rsidR="003C0A63">
              <w:rPr>
                <w:noProof/>
                <w:webHidden/>
              </w:rPr>
              <w:fldChar w:fldCharType="begin"/>
            </w:r>
            <w:r w:rsidR="003C0A63">
              <w:rPr>
                <w:noProof/>
                <w:webHidden/>
              </w:rPr>
              <w:instrText xml:space="preserve"> PAGEREF _Toc381107112 \h </w:instrText>
            </w:r>
            <w:r w:rsidR="003C0A63">
              <w:rPr>
                <w:noProof/>
                <w:webHidden/>
              </w:rPr>
            </w:r>
            <w:r w:rsidR="003C0A63">
              <w:rPr>
                <w:noProof/>
                <w:webHidden/>
              </w:rPr>
              <w:fldChar w:fldCharType="separate"/>
            </w:r>
            <w:r w:rsidR="00C90DEC">
              <w:rPr>
                <w:noProof/>
                <w:webHidden/>
              </w:rPr>
              <w:t>7</w:t>
            </w:r>
            <w:r w:rsidR="003C0A63">
              <w:rPr>
                <w:noProof/>
                <w:webHidden/>
              </w:rPr>
              <w:fldChar w:fldCharType="end"/>
            </w:r>
          </w:hyperlink>
        </w:p>
        <w:p w:rsidR="003C0A63" w:rsidRDefault="00990EC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107113" w:history="1">
            <w:r w:rsidR="003C0A63" w:rsidRPr="00677D42">
              <w:rPr>
                <w:rStyle w:val="Hyperlink"/>
                <w:noProof/>
              </w:rPr>
              <w:t>4.1</w:t>
            </w:r>
            <w:r w:rsidR="003C0A63">
              <w:rPr>
                <w:noProof/>
              </w:rPr>
              <w:tab/>
            </w:r>
            <w:r w:rsidR="003C0A63" w:rsidRPr="00677D42">
              <w:rPr>
                <w:rStyle w:val="Hyperlink"/>
                <w:noProof/>
              </w:rPr>
              <w:t>General</w:t>
            </w:r>
            <w:r w:rsidR="003C0A63">
              <w:rPr>
                <w:noProof/>
                <w:webHidden/>
              </w:rPr>
              <w:tab/>
            </w:r>
            <w:r w:rsidR="003C0A63">
              <w:rPr>
                <w:noProof/>
                <w:webHidden/>
              </w:rPr>
              <w:fldChar w:fldCharType="begin"/>
            </w:r>
            <w:r w:rsidR="003C0A63">
              <w:rPr>
                <w:noProof/>
                <w:webHidden/>
              </w:rPr>
              <w:instrText xml:space="preserve"> PAGEREF _Toc381107113 \h </w:instrText>
            </w:r>
            <w:r w:rsidR="003C0A63">
              <w:rPr>
                <w:noProof/>
                <w:webHidden/>
              </w:rPr>
            </w:r>
            <w:r w:rsidR="003C0A63">
              <w:rPr>
                <w:noProof/>
                <w:webHidden/>
              </w:rPr>
              <w:fldChar w:fldCharType="separate"/>
            </w:r>
            <w:r w:rsidR="00C90DEC">
              <w:rPr>
                <w:noProof/>
                <w:webHidden/>
              </w:rPr>
              <w:t>7</w:t>
            </w:r>
            <w:r w:rsidR="003C0A63">
              <w:rPr>
                <w:noProof/>
                <w:webHidden/>
              </w:rPr>
              <w:fldChar w:fldCharType="end"/>
            </w:r>
          </w:hyperlink>
        </w:p>
        <w:p w:rsidR="003C0A63" w:rsidRDefault="00990EC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107114" w:history="1">
            <w:r w:rsidR="003C0A63" w:rsidRPr="00677D42">
              <w:rPr>
                <w:rStyle w:val="Hyperlink"/>
                <w:noProof/>
              </w:rPr>
              <w:t>4.2</w:t>
            </w:r>
            <w:r w:rsidR="003C0A63">
              <w:rPr>
                <w:noProof/>
              </w:rPr>
              <w:tab/>
            </w:r>
            <w:r w:rsidR="003C0A63" w:rsidRPr="00677D42">
              <w:rPr>
                <w:rStyle w:val="Hyperlink"/>
                <w:noProof/>
              </w:rPr>
              <w:t>Sample testing results at level 3</w:t>
            </w:r>
            <w:r w:rsidR="003C0A63">
              <w:rPr>
                <w:noProof/>
                <w:webHidden/>
              </w:rPr>
              <w:tab/>
            </w:r>
            <w:r w:rsidR="003C0A63">
              <w:rPr>
                <w:noProof/>
                <w:webHidden/>
              </w:rPr>
              <w:fldChar w:fldCharType="begin"/>
            </w:r>
            <w:r w:rsidR="003C0A63">
              <w:rPr>
                <w:noProof/>
                <w:webHidden/>
              </w:rPr>
              <w:instrText xml:space="preserve"> PAGEREF _Toc381107114 \h </w:instrText>
            </w:r>
            <w:r w:rsidR="003C0A63">
              <w:rPr>
                <w:noProof/>
                <w:webHidden/>
              </w:rPr>
            </w:r>
            <w:r w:rsidR="003C0A63">
              <w:rPr>
                <w:noProof/>
                <w:webHidden/>
              </w:rPr>
              <w:fldChar w:fldCharType="separate"/>
            </w:r>
            <w:r w:rsidR="00C90DEC">
              <w:rPr>
                <w:noProof/>
                <w:webHidden/>
              </w:rPr>
              <w:t>7</w:t>
            </w:r>
            <w:r w:rsidR="003C0A63">
              <w:rPr>
                <w:noProof/>
                <w:webHidden/>
              </w:rPr>
              <w:fldChar w:fldCharType="end"/>
            </w:r>
          </w:hyperlink>
        </w:p>
        <w:p w:rsidR="003C0A63" w:rsidRDefault="00990EC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1107115" w:history="1">
            <w:r w:rsidR="003C0A63" w:rsidRPr="00677D42">
              <w:rPr>
                <w:rStyle w:val="Hyperlink"/>
                <w:noProof/>
              </w:rPr>
              <w:t>5</w:t>
            </w:r>
            <w:r w:rsidR="003C0A63">
              <w:rPr>
                <w:noProof/>
              </w:rPr>
              <w:tab/>
            </w:r>
            <w:r w:rsidR="003C0A63" w:rsidRPr="00677D42">
              <w:rPr>
                <w:rStyle w:val="Hyperlink"/>
                <w:noProof/>
              </w:rPr>
              <w:t>Suggestions</w:t>
            </w:r>
            <w:r w:rsidR="003C0A63">
              <w:rPr>
                <w:noProof/>
                <w:webHidden/>
              </w:rPr>
              <w:tab/>
            </w:r>
            <w:r w:rsidR="003C0A63">
              <w:rPr>
                <w:noProof/>
                <w:webHidden/>
              </w:rPr>
              <w:fldChar w:fldCharType="begin"/>
            </w:r>
            <w:r w:rsidR="003C0A63">
              <w:rPr>
                <w:noProof/>
                <w:webHidden/>
              </w:rPr>
              <w:instrText xml:space="preserve"> PAGEREF _Toc381107115 \h </w:instrText>
            </w:r>
            <w:r w:rsidR="003C0A63">
              <w:rPr>
                <w:noProof/>
                <w:webHidden/>
              </w:rPr>
            </w:r>
            <w:r w:rsidR="003C0A63">
              <w:rPr>
                <w:noProof/>
                <w:webHidden/>
              </w:rPr>
              <w:fldChar w:fldCharType="separate"/>
            </w:r>
            <w:r w:rsidR="00C90DEC">
              <w:rPr>
                <w:noProof/>
                <w:webHidden/>
              </w:rPr>
              <w:t>10</w:t>
            </w:r>
            <w:r w:rsidR="003C0A63">
              <w:rPr>
                <w:noProof/>
                <w:webHidden/>
              </w:rPr>
              <w:fldChar w:fldCharType="end"/>
            </w:r>
          </w:hyperlink>
        </w:p>
        <w:p w:rsidR="003C0A63" w:rsidRDefault="00990EC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1107116" w:history="1">
            <w:r w:rsidR="003C0A63" w:rsidRPr="00677D42">
              <w:rPr>
                <w:rStyle w:val="Hyperlink"/>
                <w:noProof/>
              </w:rPr>
              <w:t>6</w:t>
            </w:r>
            <w:r w:rsidR="003C0A63">
              <w:rPr>
                <w:noProof/>
              </w:rPr>
              <w:tab/>
            </w:r>
            <w:r w:rsidR="003C0A63" w:rsidRPr="00677D42">
              <w:rPr>
                <w:rStyle w:val="Hyperlink"/>
                <w:noProof/>
              </w:rPr>
              <w:t>Source Code Listing</w:t>
            </w:r>
            <w:r w:rsidR="003C0A63">
              <w:rPr>
                <w:noProof/>
                <w:webHidden/>
              </w:rPr>
              <w:tab/>
            </w:r>
            <w:r w:rsidR="003C0A63">
              <w:rPr>
                <w:noProof/>
                <w:webHidden/>
              </w:rPr>
              <w:fldChar w:fldCharType="begin"/>
            </w:r>
            <w:r w:rsidR="003C0A63">
              <w:rPr>
                <w:noProof/>
                <w:webHidden/>
              </w:rPr>
              <w:instrText xml:space="preserve"> PAGEREF _Toc381107116 \h </w:instrText>
            </w:r>
            <w:r w:rsidR="003C0A63">
              <w:rPr>
                <w:noProof/>
                <w:webHidden/>
              </w:rPr>
            </w:r>
            <w:r w:rsidR="003C0A63">
              <w:rPr>
                <w:noProof/>
                <w:webHidden/>
              </w:rPr>
              <w:fldChar w:fldCharType="separate"/>
            </w:r>
            <w:r w:rsidR="00C90DEC">
              <w:rPr>
                <w:noProof/>
                <w:webHidden/>
              </w:rPr>
              <w:t>10</w:t>
            </w:r>
            <w:r w:rsidR="003C0A63">
              <w:rPr>
                <w:noProof/>
                <w:webHidden/>
              </w:rPr>
              <w:fldChar w:fldCharType="end"/>
            </w:r>
          </w:hyperlink>
        </w:p>
        <w:p w:rsidR="003C0A63" w:rsidRDefault="00990EC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107117" w:history="1">
            <w:r w:rsidR="003C0A63" w:rsidRPr="00677D42">
              <w:rPr>
                <w:rStyle w:val="Hyperlink"/>
                <w:noProof/>
              </w:rPr>
              <w:t>6.1</w:t>
            </w:r>
            <w:r w:rsidR="003C0A63">
              <w:rPr>
                <w:noProof/>
              </w:rPr>
              <w:tab/>
            </w:r>
            <w:r w:rsidR="003C0A63" w:rsidRPr="00677D42">
              <w:rPr>
                <w:rStyle w:val="Hyperlink"/>
                <w:noProof/>
              </w:rPr>
              <w:t>Index</w:t>
            </w:r>
            <w:r w:rsidR="003C0A63">
              <w:rPr>
                <w:noProof/>
                <w:webHidden/>
              </w:rPr>
              <w:tab/>
            </w:r>
            <w:r w:rsidR="003C0A63">
              <w:rPr>
                <w:noProof/>
                <w:webHidden/>
              </w:rPr>
              <w:fldChar w:fldCharType="begin"/>
            </w:r>
            <w:r w:rsidR="003C0A63">
              <w:rPr>
                <w:noProof/>
                <w:webHidden/>
              </w:rPr>
              <w:instrText xml:space="preserve"> PAGEREF _Toc381107117 \h </w:instrText>
            </w:r>
            <w:r w:rsidR="003C0A63">
              <w:rPr>
                <w:noProof/>
                <w:webHidden/>
              </w:rPr>
            </w:r>
            <w:r w:rsidR="003C0A63">
              <w:rPr>
                <w:noProof/>
                <w:webHidden/>
              </w:rPr>
              <w:fldChar w:fldCharType="separate"/>
            </w:r>
            <w:r w:rsidR="00C90DEC">
              <w:rPr>
                <w:noProof/>
                <w:webHidden/>
              </w:rPr>
              <w:t>10</w:t>
            </w:r>
            <w:r w:rsidR="003C0A63">
              <w:rPr>
                <w:noProof/>
                <w:webHidden/>
              </w:rPr>
              <w:fldChar w:fldCharType="end"/>
            </w:r>
          </w:hyperlink>
        </w:p>
        <w:p w:rsidR="003C0A63" w:rsidRDefault="00990EC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1107118" w:history="1">
            <w:r w:rsidR="003C0A63" w:rsidRPr="00677D42">
              <w:rPr>
                <w:rStyle w:val="Hyperlink"/>
                <w:noProof/>
              </w:rPr>
              <w:t>6.2</w:t>
            </w:r>
            <w:r w:rsidR="003C0A63">
              <w:rPr>
                <w:noProof/>
              </w:rPr>
              <w:tab/>
            </w:r>
            <w:r w:rsidR="003C0A63" w:rsidRPr="00677D42">
              <w:rPr>
                <w:rStyle w:val="Hyperlink"/>
                <w:noProof/>
              </w:rPr>
              <w:t>Source code</w:t>
            </w:r>
            <w:r w:rsidR="003C0A63">
              <w:rPr>
                <w:noProof/>
                <w:webHidden/>
              </w:rPr>
              <w:tab/>
            </w:r>
            <w:r w:rsidR="003C0A63">
              <w:rPr>
                <w:noProof/>
                <w:webHidden/>
              </w:rPr>
              <w:fldChar w:fldCharType="begin"/>
            </w:r>
            <w:r w:rsidR="003C0A63">
              <w:rPr>
                <w:noProof/>
                <w:webHidden/>
              </w:rPr>
              <w:instrText xml:space="preserve"> PAGEREF _Toc381107118 \h </w:instrText>
            </w:r>
            <w:r w:rsidR="003C0A63">
              <w:rPr>
                <w:noProof/>
                <w:webHidden/>
              </w:rPr>
            </w:r>
            <w:r w:rsidR="003C0A63">
              <w:rPr>
                <w:noProof/>
                <w:webHidden/>
              </w:rPr>
              <w:fldChar w:fldCharType="separate"/>
            </w:r>
            <w:r w:rsidR="00C90DEC">
              <w:rPr>
                <w:noProof/>
                <w:webHidden/>
              </w:rPr>
              <w:t>10</w:t>
            </w:r>
            <w:r w:rsidR="003C0A63">
              <w:rPr>
                <w:noProof/>
                <w:webHidden/>
              </w:rPr>
              <w:fldChar w:fldCharType="end"/>
            </w:r>
          </w:hyperlink>
        </w:p>
        <w:p w:rsidR="003C0A63" w:rsidRDefault="003C0A63">
          <w:r>
            <w:rPr>
              <w:b/>
              <w:bCs/>
              <w:noProof/>
            </w:rPr>
            <w:fldChar w:fldCharType="end"/>
          </w:r>
        </w:p>
      </w:sdtContent>
    </w:sdt>
    <w:p w:rsidR="003C0A63" w:rsidRDefault="003C0A63">
      <w:pPr>
        <w:rPr>
          <w:rFonts w:asciiTheme="majorHAnsi" w:hAnsiTheme="majorHAnsi"/>
          <w:b/>
          <w:bCs/>
          <w:caps/>
          <w:color w:val="FFFFFF" w:themeColor="background1"/>
          <w:spacing w:val="15"/>
        </w:rPr>
      </w:pPr>
      <w:r>
        <w:rPr>
          <w:rFonts w:asciiTheme="majorHAnsi" w:hAnsiTheme="majorHAnsi"/>
          <w:b/>
          <w:bCs/>
          <w:caps/>
          <w:color w:val="FFFFFF" w:themeColor="background1"/>
          <w:spacing w:val="15"/>
        </w:rPr>
        <w:br w:type="page"/>
      </w:r>
    </w:p>
    <w:p w:rsidR="004B0385" w:rsidRDefault="004B0385" w:rsidP="004B0385">
      <w:pPr>
        <w:pStyle w:val="Heading1"/>
      </w:pPr>
      <w:bookmarkStart w:id="0" w:name="_Toc381107103"/>
      <w:r>
        <w:t>Objective</w:t>
      </w:r>
      <w:bookmarkEnd w:id="0"/>
      <w:r>
        <w:t xml:space="preserve"> </w:t>
      </w:r>
    </w:p>
    <w:p w:rsidR="00B324CF" w:rsidRDefault="004B0385" w:rsidP="004B0385">
      <w:r>
        <w:t xml:space="preserve">The objective of the CZ3006 Net Centric Computing laboratory, Implementation of Sliding Window Protocol, is to </w:t>
      </w:r>
      <w:r w:rsidR="005E7D53">
        <w:t>understand</w:t>
      </w:r>
      <w:r w:rsidR="00963388">
        <w:t xml:space="preserve"> protocols in Data Link Layer in a fine details. Follow control, piggybagging, buffering</w:t>
      </w:r>
      <w:r w:rsidR="00B953D0">
        <w:t>, circular window</w:t>
      </w:r>
      <w:r w:rsidR="00963388">
        <w:t xml:space="preserve">, </w:t>
      </w:r>
      <w:r w:rsidR="00B953D0">
        <w:t xml:space="preserve">and </w:t>
      </w:r>
      <w:r w:rsidR="00963388">
        <w:t xml:space="preserve">error </w:t>
      </w:r>
      <w:r w:rsidR="00B953D0">
        <w:t xml:space="preserve">control are appreciated and examined. </w:t>
      </w:r>
    </w:p>
    <w:p w:rsidR="00B953D0" w:rsidRDefault="00B953D0" w:rsidP="004B0385">
      <w:r>
        <w:t xml:space="preserve">In this laboratory, the protocol 6, Sliding Window Protocol, is implemented. It is simulated over communication network </w:t>
      </w:r>
      <w:r w:rsidR="005E7D53">
        <w:t>environment</w:t>
      </w:r>
      <w:r>
        <w:t xml:space="preserve"> of NetSim connecting two virtual machine</w:t>
      </w:r>
      <w:r w:rsidR="005E7D53">
        <w:t>s</w:t>
      </w:r>
      <w:r>
        <w:t xml:space="preserve"> VMach 1 and VMach 2. </w:t>
      </w:r>
    </w:p>
    <w:p w:rsidR="00B953D0" w:rsidRDefault="00B953D0" w:rsidP="00B953D0">
      <w:pPr>
        <w:pStyle w:val="Heading1"/>
      </w:pPr>
      <w:bookmarkStart w:id="1" w:name="_Toc381107104"/>
      <w:r>
        <w:t>Summary of Completeness</w:t>
      </w:r>
      <w:bookmarkEnd w:id="1"/>
      <w:r>
        <w:t xml:space="preserve"> </w:t>
      </w:r>
    </w:p>
    <w:p w:rsidR="00B953D0" w:rsidRPr="00B953D0" w:rsidRDefault="00B953D0" w:rsidP="00B953D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058"/>
        <w:gridCol w:w="1773"/>
        <w:gridCol w:w="2235"/>
      </w:tblGrid>
      <w:tr w:rsidR="00B953D0" w:rsidRPr="00B953D0" w:rsidTr="00B95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</w:tcPr>
          <w:p w:rsidR="00B953D0" w:rsidRPr="005E7D53" w:rsidRDefault="00B953D0" w:rsidP="00B953D0">
            <w:pPr>
              <w:spacing w:before="0" w:line="360" w:lineRule="auto"/>
              <w:contextualSpacing/>
              <w:jc w:val="center"/>
              <w:rPr>
                <w:rFonts w:eastAsia="SimSun" w:cs="Times New Roman"/>
                <w:szCs w:val="22"/>
                <w:u w:val="single"/>
              </w:rPr>
            </w:pPr>
            <w:r w:rsidRPr="005E7D53">
              <w:rPr>
                <w:rFonts w:eastAsia="SimSun" w:cs="Times New Roman"/>
                <w:szCs w:val="22"/>
                <w:u w:val="single"/>
              </w:rPr>
              <w:t>Features</w:t>
            </w:r>
          </w:p>
        </w:tc>
        <w:tc>
          <w:tcPr>
            <w:tcW w:w="1563" w:type="dxa"/>
          </w:tcPr>
          <w:p w:rsidR="00B953D0" w:rsidRPr="005E7D53" w:rsidRDefault="00B953D0" w:rsidP="00B953D0">
            <w:pPr>
              <w:spacing w:before="0"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  <w:u w:val="single"/>
              </w:rPr>
            </w:pPr>
            <w:r w:rsidRPr="005E7D53">
              <w:rPr>
                <w:rFonts w:eastAsia="SimSun" w:cs="Times New Roman"/>
                <w:szCs w:val="22"/>
                <w:u w:val="single"/>
              </w:rPr>
              <w:t>Completeness</w:t>
            </w:r>
          </w:p>
          <w:p w:rsidR="00B953D0" w:rsidRPr="005E7D53" w:rsidRDefault="00B953D0" w:rsidP="00B953D0">
            <w:pPr>
              <w:spacing w:before="0"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  <w:u w:val="single"/>
              </w:rPr>
            </w:pPr>
          </w:p>
        </w:tc>
        <w:tc>
          <w:tcPr>
            <w:tcW w:w="2235" w:type="dxa"/>
          </w:tcPr>
          <w:p w:rsidR="00B953D0" w:rsidRPr="005E7D53" w:rsidRDefault="008D7AC8" w:rsidP="00B953D0">
            <w:pPr>
              <w:spacing w:before="0" w:line="36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  <w:u w:val="single"/>
              </w:rPr>
            </w:pPr>
            <w:r>
              <w:rPr>
                <w:rFonts w:eastAsia="SimSun" w:cs="Times New Roman"/>
                <w:szCs w:val="22"/>
                <w:u w:val="single"/>
              </w:rPr>
              <w:t>Author</w:t>
            </w:r>
          </w:p>
        </w:tc>
      </w:tr>
      <w:tr w:rsidR="00B953D0" w:rsidRPr="00B953D0" w:rsidTr="000F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Full-duplex data communication</w:t>
            </w:r>
            <w:r w:rsidR="000F0290" w:rsidRPr="005E7D53">
              <w:rPr>
                <w:rFonts w:eastAsia="SimSun" w:cs="Times New Roman"/>
                <w:szCs w:val="22"/>
              </w:rPr>
              <w:t xml:space="preserve"> (Sender is the Receiver and vice versa over single communication channel)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  <w:p w:rsidR="00B953D0" w:rsidRPr="005E7D53" w:rsidRDefault="00B953D0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In-order delivery of packets to the network-layer (Out-of-order receive</w:t>
            </w:r>
            <w:r w:rsidR="000F0290" w:rsidRPr="005E7D53">
              <w:rPr>
                <w:rFonts w:eastAsia="SimSun" w:cs="Times New Roman"/>
                <w:szCs w:val="22"/>
              </w:rPr>
              <w:t xml:space="preserve"> from Physical Layer</w:t>
            </w:r>
            <w:r w:rsidRPr="005E7D53">
              <w:rPr>
                <w:rFonts w:eastAsia="SimSun" w:cs="Times New Roman"/>
                <w:szCs w:val="22"/>
              </w:rPr>
              <w:t xml:space="preserve">, and in-order </w:t>
            </w:r>
            <w:r w:rsidR="000F0290" w:rsidRPr="005E7D53">
              <w:rPr>
                <w:rFonts w:eastAsia="SimSun" w:cs="Times New Roman"/>
                <w:szCs w:val="22"/>
              </w:rPr>
              <w:t>deliver to Network Layer)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</w:p>
          <w:p w:rsidR="00B953D0" w:rsidRPr="005E7D53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  <w:p w:rsidR="00B953D0" w:rsidRPr="005E7D53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Selective repeat retransmission strategy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Synchronization with the network-layer (Granting Credit)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Negative acknowledgement (NACK)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B953D0" w:rsidRPr="00B953D0" w:rsidTr="000F0290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Separate acknowledgment when the reverse traffic is light or none (individual ACK)</w:t>
            </w:r>
          </w:p>
        </w:tc>
        <w:tc>
          <w:tcPr>
            <w:tcW w:w="1563" w:type="dxa"/>
            <w:vAlign w:val="center"/>
          </w:tcPr>
          <w:p w:rsidR="00B953D0" w:rsidRPr="005E7D53" w:rsidRDefault="00B953D0" w:rsidP="000F0290">
            <w:pPr>
              <w:spacing w:before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B953D0" w:rsidRPr="005E7D53" w:rsidRDefault="000F0290" w:rsidP="000F0290">
            <w:pPr>
              <w:spacing w:before="0"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  <w:tr w:rsidR="000B40A3" w:rsidRPr="00B953D0" w:rsidTr="000F0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8" w:type="dxa"/>
            <w:vAlign w:val="center"/>
          </w:tcPr>
          <w:p w:rsidR="000B40A3" w:rsidRPr="005E7D53" w:rsidRDefault="000B40A3" w:rsidP="000F0290">
            <w:pPr>
              <w:spacing w:before="0" w:line="360" w:lineRule="auto"/>
              <w:jc w:val="center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Ability to withstand quality level 0, 1, 2, and 3 of the simulator component.</w:t>
            </w:r>
          </w:p>
        </w:tc>
        <w:tc>
          <w:tcPr>
            <w:tcW w:w="1563" w:type="dxa"/>
            <w:vAlign w:val="center"/>
          </w:tcPr>
          <w:p w:rsidR="000B40A3" w:rsidRPr="005E7D53" w:rsidRDefault="000B40A3" w:rsidP="000F0290">
            <w:pPr>
              <w:spacing w:before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Cs w:val="22"/>
              </w:rPr>
            </w:pPr>
            <w:r w:rsidRPr="005E7D53">
              <w:rPr>
                <w:rFonts w:eastAsia="SimSun" w:cs="Times New Roman"/>
                <w:szCs w:val="22"/>
              </w:rPr>
              <w:t>Completed</w:t>
            </w:r>
          </w:p>
        </w:tc>
        <w:tc>
          <w:tcPr>
            <w:tcW w:w="2235" w:type="dxa"/>
            <w:vAlign w:val="center"/>
          </w:tcPr>
          <w:p w:rsidR="000B40A3" w:rsidRPr="005E7D53" w:rsidRDefault="000B40A3" w:rsidP="000F0290">
            <w:pPr>
              <w:spacing w:before="0" w:line="360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Times New Roman"/>
                <w:sz w:val="22"/>
                <w:szCs w:val="22"/>
              </w:rPr>
            </w:pPr>
            <w:r w:rsidRPr="005E7D53">
              <w:rPr>
                <w:rFonts w:eastAsia="SimSun" w:cs="Times New Roman"/>
                <w:sz w:val="22"/>
                <w:szCs w:val="22"/>
              </w:rPr>
              <w:t>Zhang Danyang</w:t>
            </w:r>
          </w:p>
        </w:tc>
      </w:tr>
    </w:tbl>
    <w:p w:rsidR="000D1000" w:rsidRDefault="000D1000">
      <w:pPr>
        <w:rPr>
          <w:rFonts w:asciiTheme="majorHAnsi" w:hAnsiTheme="majorHAnsi"/>
          <w:b/>
          <w:bCs/>
          <w:caps/>
          <w:color w:val="FFFFFF" w:themeColor="background1"/>
          <w:spacing w:val="15"/>
        </w:rPr>
      </w:pPr>
      <w:r>
        <w:br w:type="page"/>
      </w:r>
    </w:p>
    <w:p w:rsidR="000F0290" w:rsidRDefault="000F0290" w:rsidP="000F0290">
      <w:pPr>
        <w:pStyle w:val="Heading1"/>
      </w:pPr>
      <w:bookmarkStart w:id="2" w:name="_Toc381107105"/>
      <w:r>
        <w:t>Approaches</w:t>
      </w:r>
      <w:bookmarkEnd w:id="2"/>
      <w:r>
        <w:t xml:space="preserve"> </w:t>
      </w:r>
    </w:p>
    <w:p w:rsidR="002E0399" w:rsidRDefault="002E0399" w:rsidP="009275EE">
      <w:pPr>
        <w:pStyle w:val="Heading2"/>
      </w:pPr>
      <w:bookmarkStart w:id="3" w:name="_Toc381107106"/>
      <w:r w:rsidRPr="002E0399">
        <w:t>Full-duplex data communication</w:t>
      </w:r>
      <w:bookmarkEnd w:id="3"/>
    </w:p>
    <w:p w:rsidR="00037287" w:rsidRDefault="009275EE" w:rsidP="009275EE">
      <w:r w:rsidRPr="009275EE">
        <w:t>Full-duplex data communication allows data to transmit in two directions simultaneously</w:t>
      </w:r>
      <w:r w:rsidR="00037287">
        <w:t xml:space="preserve"> with single channel, instead of</w:t>
      </w:r>
      <w:r w:rsidRPr="009275EE">
        <w:t xml:space="preserve"> hav</w:t>
      </w:r>
      <w:r w:rsidR="00037287">
        <w:t>ing two separate communication.</w:t>
      </w:r>
      <w:r w:rsidR="004942C6">
        <w:t xml:space="preserve"> The sender is the receiver at the same time and vice versa. </w:t>
      </w:r>
    </w:p>
    <w:bookmarkStart w:id="4" w:name="_MON_1454524483"/>
    <w:bookmarkEnd w:id="4"/>
    <w:p w:rsidR="00037287" w:rsidRDefault="004942C6" w:rsidP="00456EE3">
      <w:pPr>
        <w:tabs>
          <w:tab w:val="left" w:pos="1159"/>
        </w:tabs>
      </w:pPr>
      <w:r>
        <w:object w:dxaOrig="9027" w:dyaOrig="2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119.6pt" o:ole="">
            <v:imagedata r:id="rId9" o:title=""/>
          </v:shape>
          <o:OLEObject Type="Embed" ProgID="Word.Document.12" ShapeID="_x0000_i1025" DrawAspect="Content" ObjectID="_1455226840" r:id="rId10">
            <o:FieldCodes>\s</o:FieldCodes>
          </o:OLEObject>
        </w:object>
      </w:r>
    </w:p>
    <w:p w:rsidR="009275EE" w:rsidRDefault="005E7D53" w:rsidP="009275EE">
      <w:r>
        <w:t>P</w:t>
      </w:r>
      <w:r w:rsidR="009275EE" w:rsidRPr="009275EE">
        <w:t xml:space="preserve">iggybacking is developed so that when a data frame arrives, the acknowledgement would not be sent immediately. Instead, the acknowledgement would be piggybacked onto the next outgoing data frame to </w:t>
      </w:r>
      <w:r>
        <w:t>better utilize the</w:t>
      </w:r>
      <w:r w:rsidR="009275EE" w:rsidRPr="009275EE">
        <w:t xml:space="preserve"> available channel.</w:t>
      </w:r>
    </w:p>
    <w:bookmarkStart w:id="5" w:name="_MON_1454524073"/>
    <w:bookmarkEnd w:id="5"/>
    <w:p w:rsidR="00037287" w:rsidRPr="009275EE" w:rsidRDefault="00FE3A3D" w:rsidP="009275EE">
      <w:r>
        <w:object w:dxaOrig="9027" w:dyaOrig="1840">
          <v:shape id="_x0000_i1026" type="#_x0000_t75" style="width:452.05pt;height:92.65pt" o:ole="">
            <v:imagedata r:id="rId11" o:title=""/>
          </v:shape>
          <o:OLEObject Type="Embed" ProgID="Word.Document.12" ShapeID="_x0000_i1026" DrawAspect="Content" ObjectID="_1455226841" r:id="rId12">
            <o:FieldCodes>\s</o:FieldCodes>
          </o:OLEObject>
        </w:object>
      </w:r>
    </w:p>
    <w:p w:rsidR="002E0399" w:rsidRDefault="002E0399" w:rsidP="00456EE3">
      <w:pPr>
        <w:pStyle w:val="Heading2"/>
      </w:pPr>
      <w:bookmarkStart w:id="6" w:name="_Toc381107107"/>
      <w:r w:rsidRPr="002E0399">
        <w:t>In-order delivery of packets to the network-layer</w:t>
      </w:r>
      <w:bookmarkEnd w:id="6"/>
    </w:p>
    <w:p w:rsidR="00112AE3" w:rsidRDefault="00112AE3" w:rsidP="00456EE3">
      <w:r>
        <w:t>Sliding Window Protocol allows the</w:t>
      </w:r>
      <w:r w:rsidRPr="00112AE3">
        <w:t xml:space="preserve"> frame</w:t>
      </w:r>
      <w:r>
        <w:t>s</w:t>
      </w:r>
      <w:r w:rsidRPr="00112AE3">
        <w:t xml:space="preserve"> to be </w:t>
      </w:r>
      <w:r>
        <w:t>received</w:t>
      </w:r>
      <w:r w:rsidRPr="00112AE3">
        <w:t xml:space="preserve"> out of order </w:t>
      </w:r>
      <w:r w:rsidR="008256AA">
        <w:t>while</w:t>
      </w:r>
      <w:r w:rsidRPr="00112AE3">
        <w:t xml:space="preserve"> the packets would be passe</w:t>
      </w:r>
      <w:r>
        <w:t>d to the network layer in order, provided that the sequence number of incoming frame is within the window.</w:t>
      </w:r>
      <w:r w:rsidR="00FE3A3D">
        <w:t xml:space="preserve"> </w:t>
      </w:r>
      <w:r w:rsidR="00FE3A3D" w:rsidRPr="00FE3A3D">
        <w:t xml:space="preserve">The frame which has higher sequence number will not be delivered to the network layer </w:t>
      </w:r>
      <w:r w:rsidR="008256AA">
        <w:t>until</w:t>
      </w:r>
      <w:r w:rsidR="00FE3A3D" w:rsidRPr="00FE3A3D">
        <w:t xml:space="preserve"> the lower sequence number frame has been delivered</w:t>
      </w:r>
      <w:r w:rsidR="00FE3A3D">
        <w:t>.</w:t>
      </w:r>
    </w:p>
    <w:bookmarkStart w:id="7" w:name="_MON_1454525104"/>
    <w:bookmarkEnd w:id="7"/>
    <w:p w:rsidR="00FE3A3D" w:rsidRDefault="00FE3A3D" w:rsidP="00456EE3">
      <w:r>
        <w:object w:dxaOrig="9027" w:dyaOrig="4651">
          <v:shape id="_x0000_i1027" type="#_x0000_t75" style="width:452.05pt;height:232.9pt" o:ole="">
            <v:imagedata r:id="rId13" o:title=""/>
          </v:shape>
          <o:OLEObject Type="Embed" ProgID="Word.Document.12" ShapeID="_x0000_i1027" DrawAspect="Content" ObjectID="_1455226842" r:id="rId14">
            <o:FieldCodes>\s</o:FieldCodes>
          </o:OLEObject>
        </w:object>
      </w:r>
    </w:p>
    <w:p w:rsidR="00456EE3" w:rsidRDefault="00FE3A3D" w:rsidP="00456EE3">
      <w:r>
        <w:t xml:space="preserve">The </w:t>
      </w:r>
      <w:r w:rsidR="00112AE3" w:rsidRPr="00FE3A3D">
        <w:rPr>
          <w:i/>
        </w:rPr>
        <w:t>betwee</w:t>
      </w:r>
      <w:r w:rsidRPr="00FE3A3D">
        <w:rPr>
          <w:i/>
        </w:rPr>
        <w:t>n</w:t>
      </w:r>
      <w:r w:rsidR="00112AE3" w:rsidRPr="00112AE3">
        <w:t xml:space="preserve"> method is used to check if the sequence number of the frame falls into the receiver expected frames</w:t>
      </w:r>
      <w:r>
        <w:t>.</w:t>
      </w:r>
      <w:r w:rsidR="00112AE3" w:rsidRPr="00112AE3">
        <w:t xml:space="preserve"> </w:t>
      </w:r>
    </w:p>
    <w:p w:rsidR="00A03E89" w:rsidRPr="001463ED" w:rsidRDefault="00A03E89" w:rsidP="00A03E89">
      <w:pPr>
        <w:keepNext/>
        <w:jc w:val="center"/>
      </w:pPr>
      <w:r>
        <w:rPr>
          <w:noProof/>
        </w:rPr>
        <w:drawing>
          <wp:inline distT="0" distB="0" distL="0" distR="0" wp14:anchorId="4E890FEF" wp14:editId="6C21DDF3">
            <wp:extent cx="5943600" cy="2078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89" w:rsidRPr="001463ED" w:rsidRDefault="00A03E89" w:rsidP="00A03E89">
      <w:pPr>
        <w:jc w:val="center"/>
        <w:rPr>
          <w:b/>
          <w:bCs/>
          <w:color w:val="365F91" w:themeColor="accent1" w:themeShade="BF"/>
          <w:sz w:val="16"/>
          <w:szCs w:val="16"/>
        </w:rPr>
      </w:pPr>
      <w:r w:rsidRPr="001463ED">
        <w:rPr>
          <w:b/>
          <w:bCs/>
          <w:color w:val="365F91" w:themeColor="accent1" w:themeShade="BF"/>
          <w:sz w:val="16"/>
          <w:szCs w:val="16"/>
        </w:rPr>
        <w:t xml:space="preserve">Figure </w:t>
      </w:r>
      <w:r w:rsidR="00793658">
        <w:rPr>
          <w:b/>
          <w:bCs/>
          <w:color w:val="365F91" w:themeColor="accent1" w:themeShade="BF"/>
          <w:sz w:val="16"/>
          <w:szCs w:val="16"/>
        </w:rPr>
        <w:fldChar w:fldCharType="begin"/>
      </w:r>
      <w:r w:rsidR="00793658">
        <w:rPr>
          <w:b/>
          <w:bCs/>
          <w:color w:val="365F91" w:themeColor="accent1" w:themeShade="BF"/>
          <w:sz w:val="16"/>
          <w:szCs w:val="16"/>
        </w:rPr>
        <w:instrText xml:space="preserve"> STYLEREF 1 \s </w:instrText>
      </w:r>
      <w:r w:rsidR="00793658">
        <w:rPr>
          <w:b/>
          <w:bCs/>
          <w:color w:val="365F91" w:themeColor="accent1" w:themeShade="BF"/>
          <w:sz w:val="16"/>
          <w:szCs w:val="16"/>
        </w:rPr>
        <w:fldChar w:fldCharType="separate"/>
      </w:r>
      <w:r w:rsidR="00C90DEC">
        <w:rPr>
          <w:b/>
          <w:bCs/>
          <w:noProof/>
          <w:color w:val="365F91" w:themeColor="accent1" w:themeShade="BF"/>
          <w:sz w:val="16"/>
          <w:szCs w:val="16"/>
        </w:rPr>
        <w:t>3</w:t>
      </w:r>
      <w:r w:rsidR="00793658">
        <w:rPr>
          <w:b/>
          <w:bCs/>
          <w:color w:val="365F91" w:themeColor="accent1" w:themeShade="BF"/>
          <w:sz w:val="16"/>
          <w:szCs w:val="16"/>
        </w:rPr>
        <w:fldChar w:fldCharType="end"/>
      </w:r>
      <w:r w:rsidR="00793658">
        <w:rPr>
          <w:b/>
          <w:bCs/>
          <w:color w:val="365F91" w:themeColor="accent1" w:themeShade="BF"/>
          <w:sz w:val="16"/>
          <w:szCs w:val="16"/>
        </w:rPr>
        <w:noBreakHyphen/>
      </w:r>
      <w:r w:rsidR="00793658">
        <w:rPr>
          <w:b/>
          <w:bCs/>
          <w:color w:val="365F91" w:themeColor="accent1" w:themeShade="BF"/>
          <w:sz w:val="16"/>
          <w:szCs w:val="16"/>
        </w:rPr>
        <w:fldChar w:fldCharType="begin"/>
      </w:r>
      <w:r w:rsidR="00793658">
        <w:rPr>
          <w:b/>
          <w:bCs/>
          <w:color w:val="365F91" w:themeColor="accent1" w:themeShade="BF"/>
          <w:sz w:val="16"/>
          <w:szCs w:val="16"/>
        </w:rPr>
        <w:instrText xml:space="preserve"> SEQ Figure \* ARABIC \s 1 </w:instrText>
      </w:r>
      <w:r w:rsidR="00793658">
        <w:rPr>
          <w:b/>
          <w:bCs/>
          <w:color w:val="365F91" w:themeColor="accent1" w:themeShade="BF"/>
          <w:sz w:val="16"/>
          <w:szCs w:val="16"/>
        </w:rPr>
        <w:fldChar w:fldCharType="separate"/>
      </w:r>
      <w:r w:rsidR="00C90DEC">
        <w:rPr>
          <w:b/>
          <w:bCs/>
          <w:noProof/>
          <w:color w:val="365F91" w:themeColor="accent1" w:themeShade="BF"/>
          <w:sz w:val="16"/>
          <w:szCs w:val="16"/>
        </w:rPr>
        <w:t>1</w:t>
      </w:r>
      <w:r w:rsidR="00793658">
        <w:rPr>
          <w:b/>
          <w:bCs/>
          <w:color w:val="365F91" w:themeColor="accent1" w:themeShade="BF"/>
          <w:sz w:val="16"/>
          <w:szCs w:val="16"/>
        </w:rPr>
        <w:fldChar w:fldCharType="end"/>
      </w:r>
      <w:r w:rsidRPr="001463ED">
        <w:rPr>
          <w:b/>
          <w:bCs/>
          <w:noProof/>
          <w:color w:val="365F91" w:themeColor="accent1" w:themeShade="BF"/>
          <w:sz w:val="16"/>
          <w:szCs w:val="16"/>
        </w:rPr>
        <w:t xml:space="preserve"> </w:t>
      </w:r>
      <w:r>
        <w:rPr>
          <w:b/>
          <w:bCs/>
          <w:noProof/>
          <w:color w:val="365F91" w:themeColor="accent1" w:themeShade="BF"/>
          <w:sz w:val="16"/>
          <w:szCs w:val="16"/>
        </w:rPr>
        <w:t xml:space="preserve">Two situtaions of </w:t>
      </w:r>
      <w:r w:rsidRPr="00A03E89">
        <w:rPr>
          <w:b/>
          <w:bCs/>
          <w:i/>
          <w:noProof/>
          <w:color w:val="365F91" w:themeColor="accent1" w:themeShade="BF"/>
          <w:sz w:val="16"/>
          <w:szCs w:val="16"/>
        </w:rPr>
        <w:t>between</w:t>
      </w:r>
      <w:r w:rsidR="008256AA">
        <w:rPr>
          <w:b/>
          <w:bCs/>
          <w:noProof/>
          <w:color w:val="365F91" w:themeColor="accent1" w:themeShade="BF"/>
          <w:sz w:val="16"/>
          <w:szCs w:val="16"/>
        </w:rPr>
        <w:t>: a&lt;c or a&gt;c</w:t>
      </w:r>
    </w:p>
    <w:bookmarkStart w:id="8" w:name="_MON_1454525365"/>
    <w:bookmarkEnd w:id="8"/>
    <w:p w:rsidR="00A85EC3" w:rsidRPr="00A03E89" w:rsidRDefault="00FE3A3D">
      <w:r>
        <w:object w:dxaOrig="9027" w:dyaOrig="2777">
          <v:shape id="_x0000_i1028" type="#_x0000_t75" style="width:452.05pt;height:138.35pt" o:ole="">
            <v:imagedata r:id="rId16" o:title=""/>
          </v:shape>
          <o:OLEObject Type="Embed" ProgID="Word.Document.12" ShapeID="_x0000_i1028" DrawAspect="Content" ObjectID="_1455226843" r:id="rId17">
            <o:FieldCodes>\s</o:FieldCodes>
          </o:OLEObject>
        </w:object>
      </w:r>
    </w:p>
    <w:p w:rsidR="002E0399" w:rsidRDefault="002E0399" w:rsidP="00542DF2">
      <w:pPr>
        <w:pStyle w:val="Heading2"/>
      </w:pPr>
      <w:bookmarkStart w:id="9" w:name="_Toc381107108"/>
      <w:r w:rsidRPr="002E0399">
        <w:t>Synchronization with the network-layer by granting credits</w:t>
      </w:r>
      <w:bookmarkEnd w:id="9"/>
    </w:p>
    <w:p w:rsidR="00542DF2" w:rsidRDefault="00520224" w:rsidP="00542DF2">
      <w:r>
        <w:t xml:space="preserve">In </w:t>
      </w:r>
      <w:r w:rsidR="00A85EC3">
        <w:t>initialization</w:t>
      </w:r>
      <w:r w:rsidR="00542DF2" w:rsidRPr="00542DF2">
        <w:t xml:space="preserve">, the credits </w:t>
      </w:r>
      <w:r w:rsidR="00542DF2">
        <w:t>granted to the N</w:t>
      </w:r>
      <w:r w:rsidR="00542DF2" w:rsidRPr="00542DF2">
        <w:t xml:space="preserve">etwork </w:t>
      </w:r>
      <w:r w:rsidR="00542DF2">
        <w:t>L</w:t>
      </w:r>
      <w:r w:rsidR="00542DF2" w:rsidRPr="00542DF2">
        <w:t xml:space="preserve">ayer </w:t>
      </w:r>
      <w:r w:rsidR="008256AA">
        <w:t>equals</w:t>
      </w:r>
      <w:r w:rsidR="00542DF2" w:rsidRPr="00542DF2">
        <w:t xml:space="preserve"> to the receiver’s window size</w:t>
      </w:r>
      <w:r>
        <w:t>.</w:t>
      </w:r>
    </w:p>
    <w:bookmarkStart w:id="10" w:name="_MON_1454526035"/>
    <w:bookmarkEnd w:id="10"/>
    <w:p w:rsidR="00A85EC3" w:rsidRDefault="00520224" w:rsidP="00520224">
      <w:r>
        <w:object w:dxaOrig="9027" w:dyaOrig="234">
          <v:shape id="_x0000_i1029" type="#_x0000_t75" style="width:452.05pt;height:11.9pt" o:ole="">
            <v:imagedata r:id="rId18" o:title=""/>
          </v:shape>
          <o:OLEObject Type="Embed" ProgID="Word.Document.12" ShapeID="_x0000_i1029" DrawAspect="Content" ObjectID="_1455226844" r:id="rId19">
            <o:FieldCodes>\s</o:FieldCodes>
          </o:OLEObject>
        </w:object>
      </w:r>
    </w:p>
    <w:p w:rsidR="00520224" w:rsidRDefault="00520224" w:rsidP="00520224">
      <w:r>
        <w:t>When sending one frame out, one credit is deducted. When the frame in the sending window is confirmed by acknowledgment, one credit is restored.</w:t>
      </w:r>
    </w:p>
    <w:p w:rsidR="00520224" w:rsidRPr="00542DF2" w:rsidRDefault="00520224" w:rsidP="00520224">
      <w:r>
        <w:t xml:space="preserve"> </w:t>
      </w:r>
      <w:bookmarkStart w:id="11" w:name="_MON_1454526282"/>
      <w:bookmarkEnd w:id="11"/>
      <w:r>
        <w:object w:dxaOrig="9027" w:dyaOrig="1606">
          <v:shape id="_x0000_i1030" type="#_x0000_t75" style="width:452.05pt;height:80.15pt" o:ole="">
            <v:imagedata r:id="rId20" o:title=""/>
          </v:shape>
          <o:OLEObject Type="Embed" ProgID="Word.Document.12" ShapeID="_x0000_i1030" DrawAspect="Content" ObjectID="_1455226845" r:id="rId21">
            <o:FieldCodes>\s</o:FieldCodes>
          </o:OLEObject>
        </w:object>
      </w:r>
    </w:p>
    <w:p w:rsidR="002E0399" w:rsidRDefault="002E0399" w:rsidP="00C44677">
      <w:pPr>
        <w:pStyle w:val="Heading2"/>
      </w:pPr>
      <w:bookmarkStart w:id="12" w:name="_Toc381107109"/>
      <w:r w:rsidRPr="002E0399">
        <w:t>Selective repeat retransmission strategy</w:t>
      </w:r>
      <w:bookmarkEnd w:id="12"/>
    </w:p>
    <w:p w:rsidR="00C44677" w:rsidRDefault="00301621" w:rsidP="00C44677">
      <w:r w:rsidRPr="00301621">
        <w:t>Selective repeat retransmission strategy only required the lost/damage</w:t>
      </w:r>
      <w:r>
        <w:t>d</w:t>
      </w:r>
      <w:r w:rsidRPr="00301621">
        <w:t xml:space="preserve"> frame</w:t>
      </w:r>
      <w:r>
        <w:t>s</w:t>
      </w:r>
      <w:r w:rsidRPr="00301621">
        <w:t xml:space="preserve"> to be retransmitted </w:t>
      </w:r>
      <w:r>
        <w:t xml:space="preserve">instead of </w:t>
      </w:r>
      <w:r w:rsidRPr="00301621">
        <w:rPr>
          <w:i/>
        </w:rPr>
        <w:t>go back n</w:t>
      </w:r>
      <w:r>
        <w:t xml:space="preserve">, </w:t>
      </w:r>
      <w:r w:rsidRPr="00301621">
        <w:t xml:space="preserve">and the subsequent frames will be </w:t>
      </w:r>
      <w:r>
        <w:t>accepted and buffered in the receiving buffer in</w:t>
      </w:r>
      <w:r w:rsidRPr="00301621">
        <w:t xml:space="preserve"> the receiver</w:t>
      </w:r>
      <w:r>
        <w:t xml:space="preserve">, provided the frame numbers are within the window. </w:t>
      </w:r>
    </w:p>
    <w:bookmarkStart w:id="13" w:name="_MON_1454527982"/>
    <w:bookmarkEnd w:id="13"/>
    <w:p w:rsidR="00301621" w:rsidRDefault="00301621" w:rsidP="00C44677">
      <w:r>
        <w:object w:dxaOrig="9027" w:dyaOrig="2119">
          <v:shape id="_x0000_i1031" type="#_x0000_t75" style="width:452.05pt;height:105.8pt" o:ole="">
            <v:imagedata r:id="rId22" o:title=""/>
          </v:shape>
          <o:OLEObject Type="Embed" ProgID="Word.Document.12" ShapeID="_x0000_i1031" DrawAspect="Content" ObjectID="_1455226846" r:id="rId23">
            <o:FieldCodes>\s</o:FieldCodes>
          </o:OLEObject>
        </w:object>
      </w:r>
    </w:p>
    <w:p w:rsidR="00301621" w:rsidRPr="00C44677" w:rsidRDefault="00301621" w:rsidP="00C44677">
      <w:r>
        <w:t xml:space="preserve">For </w:t>
      </w:r>
      <w:r w:rsidR="008256AA">
        <w:t>requesting for</w:t>
      </w:r>
      <w:r>
        <w:t xml:space="preserve"> retransmission of lost/damaged frame, a negative acknowledgment </w:t>
      </w:r>
      <w:r w:rsidR="008256AA">
        <w:t xml:space="preserve">for that frame </w:t>
      </w:r>
      <w:r>
        <w:t xml:space="preserve">is sent as discussed in the following section. </w:t>
      </w:r>
    </w:p>
    <w:p w:rsidR="002E0399" w:rsidRDefault="002E0399" w:rsidP="007F7021">
      <w:pPr>
        <w:pStyle w:val="Heading2"/>
      </w:pPr>
      <w:bookmarkStart w:id="14" w:name="_Toc381107110"/>
      <w:r w:rsidRPr="002E0399">
        <w:t>Negative acknowledgement</w:t>
      </w:r>
      <w:bookmarkEnd w:id="14"/>
    </w:p>
    <w:p w:rsidR="007F7021" w:rsidRDefault="004D2E7F" w:rsidP="007F7021">
      <w:r>
        <w:t>For</w:t>
      </w:r>
      <w:r w:rsidRPr="004D2E7F">
        <w:t xml:space="preserve"> the receiver to notify the sender the </w:t>
      </w:r>
      <w:r>
        <w:t xml:space="preserve">incoming </w:t>
      </w:r>
      <w:r w:rsidRPr="004D2E7F">
        <w:t>frame is received</w:t>
      </w:r>
      <w:r>
        <w:t xml:space="preserve"> as an error or unexpectedly</w:t>
      </w:r>
      <w:r w:rsidRPr="004D2E7F">
        <w:t>, the receiver will send a negative acknowledgement to the sender</w:t>
      </w:r>
      <w:r>
        <w:t>.</w:t>
      </w:r>
    </w:p>
    <w:p w:rsidR="00113E12" w:rsidRDefault="00A85EC3" w:rsidP="007F7021">
      <w:r>
        <w:t>O</w:t>
      </w:r>
      <w:r w:rsidRPr="00A85EC3">
        <w:t xml:space="preserve">ut-of-order </w:t>
      </w:r>
      <w:r w:rsidR="008256AA">
        <w:t>receiving</w:t>
      </w:r>
      <w:r w:rsidRPr="00A85EC3">
        <w:t xml:space="preserve"> is allowed but neg</w:t>
      </w:r>
      <w:r>
        <w:t xml:space="preserve">ative acknowledgment is sent, because selective repeat is designed and implemented. </w:t>
      </w:r>
      <w:r w:rsidR="00113E12">
        <w:t xml:space="preserve">In the case of unexpected frame </w:t>
      </w:r>
    </w:p>
    <w:bookmarkStart w:id="15" w:name="_MON_1454527481"/>
    <w:bookmarkEnd w:id="15"/>
    <w:p w:rsidR="00A03E89" w:rsidRDefault="00113E12" w:rsidP="007F7021">
      <w:r>
        <w:object w:dxaOrig="9027" w:dyaOrig="1138">
          <v:shape id="_x0000_i1032" type="#_x0000_t75" style="width:452.05pt;height:56.95pt" o:ole="">
            <v:imagedata r:id="rId24" o:title=""/>
          </v:shape>
          <o:OLEObject Type="Embed" ProgID="Word.Document.12" ShapeID="_x0000_i1032" DrawAspect="Content" ObjectID="_1455226847" r:id="rId25">
            <o:FieldCodes>\s</o:FieldCodes>
          </o:OLEObject>
        </w:object>
      </w:r>
    </w:p>
    <w:p w:rsidR="004D2E7F" w:rsidRDefault="004D2E7F" w:rsidP="007F7021">
      <w:r>
        <w:t>In the case of check sum error</w:t>
      </w:r>
      <w:r w:rsidR="008256AA">
        <w:t xml:space="preserve"> where the data in the frame is damaged</w:t>
      </w:r>
      <w:r>
        <w:t>:</w:t>
      </w:r>
    </w:p>
    <w:bookmarkStart w:id="16" w:name="_MON_1454527394"/>
    <w:bookmarkEnd w:id="16"/>
    <w:p w:rsidR="004D2E7F" w:rsidRPr="007F7021" w:rsidRDefault="004D2E7F" w:rsidP="007F7021">
      <w:r>
        <w:object w:dxaOrig="9027" w:dyaOrig="1171">
          <v:shape id="_x0000_i1033" type="#_x0000_t75" style="width:452.05pt;height:58.85pt" o:ole="">
            <v:imagedata r:id="rId26" o:title=""/>
          </v:shape>
          <o:OLEObject Type="Embed" ProgID="Word.Document.12" ShapeID="_x0000_i1033" DrawAspect="Content" ObjectID="_1455226848" r:id="rId27">
            <o:FieldCodes>\s</o:FieldCodes>
          </o:OLEObject>
        </w:object>
      </w:r>
    </w:p>
    <w:p w:rsidR="002E0399" w:rsidRDefault="002E0399" w:rsidP="005C533B">
      <w:pPr>
        <w:pStyle w:val="Heading2"/>
      </w:pPr>
      <w:bookmarkStart w:id="17" w:name="_Toc381107111"/>
      <w:r w:rsidRPr="002E0399">
        <w:t>Separate acknowledgment when reverse traffic is light or none</w:t>
      </w:r>
      <w:bookmarkEnd w:id="17"/>
    </w:p>
    <w:p w:rsidR="005C533B" w:rsidRDefault="005C533B" w:rsidP="005C533B">
      <w:r>
        <w:t xml:space="preserve">It is not uncommon that </w:t>
      </w:r>
      <w:r w:rsidRPr="005C533B">
        <w:t xml:space="preserve">the acknowledgement will be </w:t>
      </w:r>
      <w:r>
        <w:t>waiting</w:t>
      </w:r>
      <w:r w:rsidRPr="005C533B">
        <w:t xml:space="preserve"> for a</w:t>
      </w:r>
      <w:r>
        <w:t xml:space="preserve">n extended </w:t>
      </w:r>
      <w:r w:rsidRPr="005C533B">
        <w:t xml:space="preserve">period of </w:t>
      </w:r>
      <w:r>
        <w:t xml:space="preserve">time. To resolve this issue, </w:t>
      </w:r>
      <w:r w:rsidRPr="005C533B">
        <w:t>a</w:t>
      </w:r>
      <w:r>
        <w:t xml:space="preserve">n </w:t>
      </w:r>
      <w:r w:rsidR="007F7021">
        <w:t>acknowledgement</w:t>
      </w:r>
      <w:r w:rsidRPr="005C533B">
        <w:t xml:space="preserve"> timer is introduced where a separate acknowledgement will be sent </w:t>
      </w:r>
      <w:r>
        <w:t>indicating</w:t>
      </w:r>
      <w:r w:rsidRPr="005C533B">
        <w:t xml:space="preserve"> the last frame which is received successfully.</w:t>
      </w:r>
    </w:p>
    <w:p w:rsidR="007F7021" w:rsidRDefault="007F7021" w:rsidP="005C533B">
      <w:r>
        <w:t>Start timer when passing the received frame into the Network Layer (last line</w:t>
      </w:r>
      <w:r w:rsidR="004C6C2F">
        <w:t xml:space="preserve"> of the code</w:t>
      </w:r>
      <w:r>
        <w:t xml:space="preserve">): </w:t>
      </w:r>
    </w:p>
    <w:bookmarkStart w:id="18" w:name="_MON_1454530195"/>
    <w:bookmarkEnd w:id="18"/>
    <w:p w:rsidR="007F7021" w:rsidRDefault="007F7021" w:rsidP="005C533B">
      <w:r>
        <w:object w:dxaOrig="9027" w:dyaOrig="4651">
          <v:shape id="_x0000_i1034" type="#_x0000_t75" style="width:452.05pt;height:232.9pt" o:ole="">
            <v:imagedata r:id="rId13" o:title=""/>
          </v:shape>
          <o:OLEObject Type="Embed" ProgID="Word.Document.12" ShapeID="_x0000_i1034" DrawAspect="Content" ObjectID="_1455226849" r:id="rId28">
            <o:FieldCodes>\s</o:FieldCodes>
          </o:OLEObject>
        </w:object>
      </w:r>
    </w:p>
    <w:p w:rsidR="007F7021" w:rsidRDefault="007F7021" w:rsidP="005C533B">
      <w:r>
        <w:t xml:space="preserve">In case of time out, </w:t>
      </w:r>
      <w:r w:rsidR="004C6C2F">
        <w:t>transmit</w:t>
      </w:r>
      <w:r>
        <w:t xml:space="preserve"> the acknowledgment in a separate frame: </w:t>
      </w:r>
    </w:p>
    <w:bookmarkStart w:id="19" w:name="_MON_1454527191"/>
    <w:bookmarkEnd w:id="19"/>
    <w:p w:rsidR="00A03E89" w:rsidRPr="004C6C2F" w:rsidRDefault="007F7021">
      <w:r>
        <w:object w:dxaOrig="9027" w:dyaOrig="702">
          <v:shape id="_x0000_i1035" type="#_x0000_t75" style="width:452.05pt;height:35.7pt" o:ole="">
            <v:imagedata r:id="rId29" o:title=""/>
          </v:shape>
          <o:OLEObject Type="Embed" ProgID="Word.Document.12" ShapeID="_x0000_i1035" DrawAspect="Content" ObjectID="_1455226850" r:id="rId30">
            <o:FieldCodes>\s</o:FieldCodes>
          </o:OLEObject>
        </w:object>
      </w:r>
      <w:r w:rsidR="00A03E89">
        <w:br w:type="page"/>
      </w:r>
    </w:p>
    <w:p w:rsidR="000B40A3" w:rsidRDefault="000B40A3" w:rsidP="000B40A3">
      <w:pPr>
        <w:pStyle w:val="Heading1"/>
      </w:pPr>
      <w:bookmarkStart w:id="20" w:name="_Toc381107112"/>
      <w:r>
        <w:t>Testing</w:t>
      </w:r>
      <w:bookmarkEnd w:id="20"/>
      <w:r>
        <w:t xml:space="preserve"> </w:t>
      </w:r>
    </w:p>
    <w:p w:rsidR="002872E3" w:rsidRPr="002872E3" w:rsidRDefault="002872E3" w:rsidP="002872E3">
      <w:pPr>
        <w:pStyle w:val="Heading2"/>
      </w:pPr>
      <w:bookmarkStart w:id="21" w:name="_Toc381107113"/>
      <w:r>
        <w:t>General</w:t>
      </w:r>
      <w:bookmarkEnd w:id="21"/>
      <w:r>
        <w:t xml:space="preserve"> </w:t>
      </w:r>
    </w:p>
    <w:p w:rsidR="000B40A3" w:rsidRDefault="000B40A3" w:rsidP="000B40A3">
      <w:r>
        <w:t xml:space="preserve">According to different </w:t>
      </w:r>
      <w:r w:rsidR="00EA09FB">
        <w:t>simulated</w:t>
      </w:r>
      <w:r>
        <w:t xml:space="preserve"> network environment, different levels of intensity were used.</w:t>
      </w:r>
    </w:p>
    <w:p w:rsidR="000B40A3" w:rsidRDefault="00EA09FB" w:rsidP="000B40A3">
      <w:pPr>
        <w:pStyle w:val="ListParagraph"/>
        <w:numPr>
          <w:ilvl w:val="0"/>
          <w:numId w:val="21"/>
        </w:numPr>
      </w:pPr>
      <w:r>
        <w:t xml:space="preserve">java </w:t>
      </w:r>
      <w:r w:rsidR="000B40A3">
        <w:t xml:space="preserve">NetSim 0: </w:t>
      </w:r>
      <w:r w:rsidR="0050371E">
        <w:t>5</w:t>
      </w:r>
      <w:r w:rsidR="000B40A3">
        <w:t xml:space="preserve"> times</w:t>
      </w:r>
    </w:p>
    <w:p w:rsidR="000B40A3" w:rsidRDefault="00EA09FB" w:rsidP="00EA09FB">
      <w:pPr>
        <w:pStyle w:val="ListParagraph"/>
        <w:numPr>
          <w:ilvl w:val="0"/>
          <w:numId w:val="21"/>
        </w:numPr>
      </w:pPr>
      <w:r w:rsidRPr="00EA09FB">
        <w:t xml:space="preserve">java </w:t>
      </w:r>
      <w:r w:rsidR="000B40A3">
        <w:t xml:space="preserve">NetSim 1: </w:t>
      </w:r>
      <w:r w:rsidR="0050371E">
        <w:t>5</w:t>
      </w:r>
      <w:r w:rsidR="000B40A3">
        <w:t xml:space="preserve"> times</w:t>
      </w:r>
    </w:p>
    <w:p w:rsidR="000B40A3" w:rsidRDefault="00EA09FB" w:rsidP="00EA09FB">
      <w:pPr>
        <w:pStyle w:val="ListParagraph"/>
        <w:numPr>
          <w:ilvl w:val="0"/>
          <w:numId w:val="21"/>
        </w:numPr>
      </w:pPr>
      <w:r w:rsidRPr="00EA09FB">
        <w:t xml:space="preserve">java </w:t>
      </w:r>
      <w:r w:rsidR="000B40A3">
        <w:t xml:space="preserve">NetSim 2: </w:t>
      </w:r>
      <w:r w:rsidR="0050371E">
        <w:t>5</w:t>
      </w:r>
      <w:r w:rsidR="000B40A3">
        <w:t xml:space="preserve"> times</w:t>
      </w:r>
    </w:p>
    <w:p w:rsidR="000B40A3" w:rsidRDefault="00EA09FB" w:rsidP="00EA09FB">
      <w:pPr>
        <w:pStyle w:val="ListParagraph"/>
        <w:numPr>
          <w:ilvl w:val="0"/>
          <w:numId w:val="21"/>
        </w:numPr>
      </w:pPr>
      <w:r w:rsidRPr="00EA09FB">
        <w:t xml:space="preserve">java </w:t>
      </w:r>
      <w:r w:rsidR="000B40A3">
        <w:t xml:space="preserve">NetSim 3: </w:t>
      </w:r>
      <w:r w:rsidR="0050371E">
        <w:t>25+</w:t>
      </w:r>
      <w:r w:rsidR="000B40A3">
        <w:t xml:space="preserve"> times</w:t>
      </w:r>
    </w:p>
    <w:p w:rsidR="000B40A3" w:rsidRDefault="000B40A3" w:rsidP="000B40A3">
      <w:r>
        <w:t>In all tests, the receiver’s files were identical with the sender’s files.</w:t>
      </w:r>
    </w:p>
    <w:p w:rsidR="002872E3" w:rsidRDefault="002872E3" w:rsidP="002872E3">
      <w:pPr>
        <w:pStyle w:val="Heading2"/>
      </w:pPr>
      <w:bookmarkStart w:id="22" w:name="_Toc381107114"/>
      <w:r>
        <w:t>Sample testing results at level 3</w:t>
      </w:r>
      <w:bookmarkEnd w:id="22"/>
    </w:p>
    <w:p w:rsidR="002872E3" w:rsidRPr="002872E3" w:rsidRDefault="002872E3" w:rsidP="002872E3"/>
    <w:p w:rsidR="00217319" w:rsidRDefault="002872E3" w:rsidP="00217319">
      <w:pPr>
        <w:keepNext/>
        <w:jc w:val="center"/>
      </w:pPr>
      <w:r>
        <w:rPr>
          <w:noProof/>
        </w:rPr>
        <w:drawing>
          <wp:inline distT="0" distB="0" distL="0" distR="0" wp14:anchorId="4369CC00" wp14:editId="4CC40413">
            <wp:extent cx="4453247" cy="326095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8694" cy="32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0E" w:rsidRDefault="00217319" w:rsidP="00217319">
      <w:pPr>
        <w:pStyle w:val="Caption"/>
        <w:jc w:val="center"/>
        <w:rPr>
          <w:noProof/>
        </w:rPr>
      </w:pPr>
      <w:r>
        <w:t xml:space="preserve">Figure </w:t>
      </w:r>
      <w:r w:rsidR="00990EC9">
        <w:fldChar w:fldCharType="begin"/>
      </w:r>
      <w:r w:rsidR="00990EC9">
        <w:instrText xml:space="preserve"> STYLEREF 1 \s </w:instrText>
      </w:r>
      <w:r w:rsidR="00990EC9">
        <w:fldChar w:fldCharType="separate"/>
      </w:r>
      <w:r w:rsidR="00C90DEC">
        <w:rPr>
          <w:noProof/>
        </w:rPr>
        <w:t>4</w:t>
      </w:r>
      <w:r w:rsidR="00990EC9">
        <w:rPr>
          <w:noProof/>
        </w:rPr>
        <w:fldChar w:fldCharType="end"/>
      </w:r>
      <w:r w:rsidR="00793658">
        <w:noBreakHyphen/>
      </w:r>
      <w:r w:rsidR="00990EC9">
        <w:fldChar w:fldCharType="begin"/>
      </w:r>
      <w:r w:rsidR="00990EC9">
        <w:instrText xml:space="preserve"> SEQ Figure \* ARABIC \s 1 </w:instrText>
      </w:r>
      <w:r w:rsidR="00990EC9">
        <w:fldChar w:fldCharType="separate"/>
      </w:r>
      <w:r w:rsidR="00C90DEC">
        <w:rPr>
          <w:noProof/>
        </w:rPr>
        <w:t>1</w:t>
      </w:r>
      <w:r w:rsidR="00990EC9">
        <w:rPr>
          <w:noProof/>
        </w:rPr>
        <w:fldChar w:fldCharType="end"/>
      </w:r>
      <w:r>
        <w:rPr>
          <w:noProof/>
        </w:rPr>
        <w:t xml:space="preserve"> VMach1</w:t>
      </w:r>
    </w:p>
    <w:p w:rsidR="00217319" w:rsidRDefault="002872E3" w:rsidP="00217319">
      <w:pPr>
        <w:keepNext/>
        <w:jc w:val="center"/>
      </w:pPr>
      <w:r>
        <w:rPr>
          <w:noProof/>
        </w:rPr>
        <w:drawing>
          <wp:inline distT="0" distB="0" distL="0" distR="0" wp14:anchorId="699EBAC7" wp14:editId="0970603A">
            <wp:extent cx="4450670" cy="3253839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59961" cy="326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2E3" w:rsidRDefault="00217319" w:rsidP="00217319">
      <w:pPr>
        <w:pStyle w:val="Caption"/>
        <w:jc w:val="center"/>
        <w:rPr>
          <w:noProof/>
        </w:rPr>
      </w:pPr>
      <w:r>
        <w:t xml:space="preserve">Figure </w:t>
      </w:r>
      <w:r w:rsidR="00990EC9">
        <w:fldChar w:fldCharType="begin"/>
      </w:r>
      <w:r w:rsidR="00990EC9">
        <w:instrText xml:space="preserve"> STYLEREF 1 \s </w:instrText>
      </w:r>
      <w:r w:rsidR="00990EC9">
        <w:fldChar w:fldCharType="separate"/>
      </w:r>
      <w:r w:rsidR="00C90DEC">
        <w:rPr>
          <w:noProof/>
        </w:rPr>
        <w:t>4</w:t>
      </w:r>
      <w:r w:rsidR="00990EC9">
        <w:rPr>
          <w:noProof/>
        </w:rPr>
        <w:fldChar w:fldCharType="end"/>
      </w:r>
      <w:r w:rsidR="00793658">
        <w:noBreakHyphen/>
      </w:r>
      <w:r w:rsidR="00990EC9">
        <w:fldChar w:fldCharType="begin"/>
      </w:r>
      <w:r w:rsidR="00990EC9">
        <w:instrText xml:space="preserve"> SEQ Figure \* ARABIC \s 1 </w:instrText>
      </w:r>
      <w:r w:rsidR="00990EC9">
        <w:fldChar w:fldCharType="separate"/>
      </w:r>
      <w:r w:rsidR="00C90DEC">
        <w:rPr>
          <w:noProof/>
        </w:rPr>
        <w:t>2</w:t>
      </w:r>
      <w:r w:rsidR="00990EC9">
        <w:rPr>
          <w:noProof/>
        </w:rPr>
        <w:fldChar w:fldCharType="end"/>
      </w:r>
      <w:r>
        <w:t xml:space="preserve"> VMach 2</w:t>
      </w:r>
    </w:p>
    <w:p w:rsidR="00217319" w:rsidRDefault="002872E3" w:rsidP="00217319">
      <w:pPr>
        <w:keepNext/>
        <w:jc w:val="center"/>
      </w:pPr>
      <w:r>
        <w:rPr>
          <w:noProof/>
        </w:rPr>
        <w:drawing>
          <wp:inline distT="0" distB="0" distL="0" distR="0" wp14:anchorId="7E2BCBD3" wp14:editId="713746E3">
            <wp:extent cx="4477122" cy="32645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8189" cy="32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4F" w:rsidRDefault="00217319" w:rsidP="00793658">
      <w:pPr>
        <w:pStyle w:val="Caption"/>
        <w:jc w:val="center"/>
      </w:pPr>
      <w:r>
        <w:t xml:space="preserve">Figure </w:t>
      </w:r>
      <w:r w:rsidR="00990EC9">
        <w:fldChar w:fldCharType="begin"/>
      </w:r>
      <w:r w:rsidR="00990EC9">
        <w:instrText xml:space="preserve"> STYLEREF 1 \s </w:instrText>
      </w:r>
      <w:r w:rsidR="00990EC9">
        <w:fldChar w:fldCharType="separate"/>
      </w:r>
      <w:r w:rsidR="00C90DEC">
        <w:rPr>
          <w:noProof/>
        </w:rPr>
        <w:t>4</w:t>
      </w:r>
      <w:r w:rsidR="00990EC9">
        <w:rPr>
          <w:noProof/>
        </w:rPr>
        <w:fldChar w:fldCharType="end"/>
      </w:r>
      <w:r w:rsidR="00793658">
        <w:noBreakHyphen/>
      </w:r>
      <w:r w:rsidR="00990EC9">
        <w:fldChar w:fldCharType="begin"/>
      </w:r>
      <w:r w:rsidR="00990EC9">
        <w:instrText xml:space="preserve"> SEQ Figure \* ARABIC \s 1 </w:instrText>
      </w:r>
      <w:r w:rsidR="00990EC9">
        <w:fldChar w:fldCharType="separate"/>
      </w:r>
      <w:r w:rsidR="00C90DEC">
        <w:rPr>
          <w:noProof/>
        </w:rPr>
        <w:t>3</w:t>
      </w:r>
      <w:r w:rsidR="00990EC9">
        <w:rPr>
          <w:noProof/>
        </w:rPr>
        <w:fldChar w:fldCharType="end"/>
      </w:r>
      <w:r>
        <w:t xml:space="preserve"> NetSim</w:t>
      </w:r>
    </w:p>
    <w:p w:rsidR="00793658" w:rsidRDefault="003D284F" w:rsidP="00793658">
      <w:pPr>
        <w:keepNext/>
        <w:jc w:val="center"/>
      </w:pPr>
      <w:r>
        <w:rPr>
          <w:noProof/>
        </w:rPr>
        <w:drawing>
          <wp:inline distT="0" distB="0" distL="0" distR="0" wp14:anchorId="602CDC55" wp14:editId="340D8A79">
            <wp:extent cx="3667249" cy="384760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77322" cy="385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0E" w:rsidRDefault="00793658" w:rsidP="00793658">
      <w:pPr>
        <w:pStyle w:val="Caption"/>
        <w:jc w:val="center"/>
      </w:pPr>
      <w:r>
        <w:t xml:space="preserve">Figure </w:t>
      </w:r>
      <w:r w:rsidR="00990EC9">
        <w:fldChar w:fldCharType="begin"/>
      </w:r>
      <w:r w:rsidR="00990EC9">
        <w:instrText xml:space="preserve"> STYLEREF 1 \s </w:instrText>
      </w:r>
      <w:r w:rsidR="00990EC9">
        <w:fldChar w:fldCharType="separate"/>
      </w:r>
      <w:r w:rsidR="00C90DEC">
        <w:rPr>
          <w:noProof/>
        </w:rPr>
        <w:t>4</w:t>
      </w:r>
      <w:r w:rsidR="00990EC9">
        <w:rPr>
          <w:noProof/>
        </w:rPr>
        <w:fldChar w:fldCharType="end"/>
      </w:r>
      <w:r>
        <w:noBreakHyphen/>
      </w:r>
      <w:r w:rsidR="00990EC9">
        <w:fldChar w:fldCharType="begin"/>
      </w:r>
      <w:r w:rsidR="00990EC9">
        <w:instrText xml:space="preserve"> SEQ Figure \* ARABIC \s 1 </w:instrText>
      </w:r>
      <w:r w:rsidR="00990EC9">
        <w:fldChar w:fldCharType="separate"/>
      </w:r>
      <w:r w:rsidR="00C90DEC">
        <w:rPr>
          <w:noProof/>
        </w:rPr>
        <w:t>4</w:t>
      </w:r>
      <w:r w:rsidR="00990EC9">
        <w:rPr>
          <w:noProof/>
        </w:rPr>
        <w:fldChar w:fldCharType="end"/>
      </w:r>
      <w:r>
        <w:rPr>
          <w:noProof/>
        </w:rPr>
        <w:t xml:space="preserve"> What VMach 1 has received</w:t>
      </w:r>
    </w:p>
    <w:p w:rsidR="00793658" w:rsidRDefault="003D284F" w:rsidP="00793658">
      <w:pPr>
        <w:keepNext/>
        <w:jc w:val="center"/>
      </w:pPr>
      <w:r>
        <w:rPr>
          <w:noProof/>
        </w:rPr>
        <w:drawing>
          <wp:inline distT="0" distB="0" distL="0" distR="0" wp14:anchorId="2F5B36AD" wp14:editId="594D6150">
            <wp:extent cx="3429579" cy="35269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6102" cy="353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4F" w:rsidRPr="002872E3" w:rsidRDefault="00793658" w:rsidP="00793658">
      <w:pPr>
        <w:pStyle w:val="Caption"/>
        <w:jc w:val="center"/>
      </w:pPr>
      <w:r>
        <w:t xml:space="preserve">Figure </w:t>
      </w:r>
      <w:r w:rsidR="00990EC9">
        <w:fldChar w:fldCharType="begin"/>
      </w:r>
      <w:r w:rsidR="00990EC9">
        <w:instrText xml:space="preserve"> STYLEREF 1 \s </w:instrText>
      </w:r>
      <w:r w:rsidR="00990EC9">
        <w:fldChar w:fldCharType="separate"/>
      </w:r>
      <w:r w:rsidR="00C90DEC">
        <w:rPr>
          <w:noProof/>
        </w:rPr>
        <w:t>4</w:t>
      </w:r>
      <w:r w:rsidR="00990EC9">
        <w:rPr>
          <w:noProof/>
        </w:rPr>
        <w:fldChar w:fldCharType="end"/>
      </w:r>
      <w:r>
        <w:noBreakHyphen/>
      </w:r>
      <w:r w:rsidR="00990EC9">
        <w:fldChar w:fldCharType="begin"/>
      </w:r>
      <w:r w:rsidR="00990EC9">
        <w:instrText xml:space="preserve"> SEQ Figure \* ARABIC \s 1 </w:instrText>
      </w:r>
      <w:r w:rsidR="00990EC9">
        <w:fldChar w:fldCharType="separate"/>
      </w:r>
      <w:r w:rsidR="00C90DEC">
        <w:rPr>
          <w:noProof/>
        </w:rPr>
        <w:t>5</w:t>
      </w:r>
      <w:r w:rsidR="00990EC9">
        <w:rPr>
          <w:noProof/>
        </w:rPr>
        <w:fldChar w:fldCharType="end"/>
      </w:r>
      <w:r>
        <w:rPr>
          <w:noProof/>
        </w:rPr>
        <w:t xml:space="preserve"> What VMach 2 has received</w:t>
      </w:r>
    </w:p>
    <w:p w:rsidR="0050371E" w:rsidRDefault="0050371E" w:rsidP="0050371E">
      <w:pPr>
        <w:pStyle w:val="Heading1"/>
      </w:pPr>
      <w:bookmarkStart w:id="23" w:name="_Toc381107115"/>
      <w:r>
        <w:t>Suggestions</w:t>
      </w:r>
      <w:bookmarkEnd w:id="23"/>
    </w:p>
    <w:p w:rsidR="0050371E" w:rsidRDefault="00436EED" w:rsidP="0050371E">
      <w:r>
        <w:t>Students should write</w:t>
      </w:r>
      <w:r w:rsidR="0050371E">
        <w:t xml:space="preserve"> batch files in Windows OS or bash files in UNIX-like OS to </w:t>
      </w:r>
      <w:r>
        <w:t xml:space="preserve">automatically </w:t>
      </w:r>
      <w:r w:rsidR="0050371E">
        <w:t xml:space="preserve">execute commands </w:t>
      </w:r>
      <w:r w:rsidR="00C916AC">
        <w:t xml:space="preserve">of </w:t>
      </w:r>
      <w:r w:rsidR="0050371E">
        <w:t>“</w:t>
      </w:r>
      <w:r w:rsidR="0050371E" w:rsidRPr="0050371E">
        <w:t>javac SWP.java</w:t>
      </w:r>
      <w:r w:rsidR="0050371E">
        <w:t>”, “</w:t>
      </w:r>
      <w:r w:rsidR="0050371E" w:rsidRPr="0050371E">
        <w:t>java NetSim 3</w:t>
      </w:r>
      <w:r w:rsidR="0050371E">
        <w:t>”, “</w:t>
      </w:r>
      <w:r w:rsidR="0050371E" w:rsidRPr="0050371E">
        <w:t>java VMach 1</w:t>
      </w:r>
      <w:r w:rsidR="0050371E">
        <w:t>”, “</w:t>
      </w:r>
      <w:r w:rsidR="0050371E" w:rsidRPr="0050371E">
        <w:t>java VMach 2</w:t>
      </w:r>
      <w:r w:rsidR="0050371E">
        <w:t>”:</w:t>
      </w:r>
    </w:p>
    <w:p w:rsidR="0050371E" w:rsidRDefault="0050371E" w:rsidP="0050371E">
      <w:pPr>
        <w:jc w:val="center"/>
      </w:pPr>
      <w:r>
        <w:rPr>
          <w:noProof/>
        </w:rPr>
        <w:drawing>
          <wp:inline distT="0" distB="0" distL="0" distR="0" wp14:anchorId="1EF1800A" wp14:editId="26FF3043">
            <wp:extent cx="1828803" cy="10450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37387" cy="104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89" w:rsidRPr="00793658" w:rsidRDefault="0050371E">
      <w:r>
        <w:t>Such batch/ bash files will avoid manual input of instructions in command line.</w:t>
      </w:r>
    </w:p>
    <w:p w:rsidR="000F0290" w:rsidRDefault="000B40A3" w:rsidP="005C533B">
      <w:pPr>
        <w:pStyle w:val="Heading1"/>
      </w:pPr>
      <w:bookmarkStart w:id="24" w:name="_Toc381107116"/>
      <w:r>
        <w:t>Source Code</w:t>
      </w:r>
      <w:r w:rsidR="007F7021">
        <w:t xml:space="preserve"> List</w:t>
      </w:r>
      <w:r w:rsidR="003D284F">
        <w:t>ing</w:t>
      </w:r>
      <w:bookmarkEnd w:id="24"/>
    </w:p>
    <w:p w:rsidR="003D284F" w:rsidRPr="003D284F" w:rsidRDefault="003D284F" w:rsidP="003D284F">
      <w:pPr>
        <w:pStyle w:val="Heading2"/>
      </w:pPr>
      <w:bookmarkStart w:id="25" w:name="_Toc381107117"/>
      <w:r>
        <w:t>Index</w:t>
      </w:r>
      <w:bookmarkEnd w:id="25"/>
    </w:p>
    <w:p w:rsidR="00EA09FB" w:rsidRDefault="003D284F" w:rsidP="005C533B">
      <w:r>
        <w:t>Important</w:t>
      </w:r>
      <w:r w:rsidR="00EA09FB">
        <w:t xml:space="preserve"> source files and class files:</w:t>
      </w:r>
    </w:p>
    <w:p w:rsidR="00EA09FB" w:rsidRDefault="00EA09FB" w:rsidP="00EA09FB">
      <w:pPr>
        <w:pStyle w:val="ListParagraph"/>
        <w:numPr>
          <w:ilvl w:val="0"/>
          <w:numId w:val="24"/>
        </w:numPr>
      </w:pPr>
      <w:r>
        <w:t>SWP.java: Sliding Window Protocol file.</w:t>
      </w:r>
    </w:p>
    <w:p w:rsidR="00EA09FB" w:rsidRDefault="00EA09FB" w:rsidP="00EA09FB">
      <w:pPr>
        <w:pStyle w:val="ListParagraph"/>
        <w:numPr>
          <w:ilvl w:val="0"/>
          <w:numId w:val="24"/>
        </w:numPr>
      </w:pPr>
      <w:r>
        <w:t>SWP.class: Complied class file of SWP.java.</w:t>
      </w:r>
    </w:p>
    <w:p w:rsidR="00EA09FB" w:rsidRDefault="00EA09FB" w:rsidP="00EA09FB">
      <w:pPr>
        <w:pStyle w:val="ListParagraph"/>
        <w:numPr>
          <w:ilvl w:val="0"/>
          <w:numId w:val="24"/>
        </w:numPr>
      </w:pPr>
      <w:r>
        <w:t>SWP$</w:t>
      </w:r>
      <w:r w:rsidRPr="00EA09FB">
        <w:t>NormalTimerTask</w:t>
      </w:r>
      <w:r>
        <w:t xml:space="preserve">.class: complied class file for SWP’s internal class </w:t>
      </w:r>
      <w:r w:rsidRPr="00EA09FB">
        <w:t>NormalTimerTask</w:t>
      </w:r>
      <w:r>
        <w:t>.</w:t>
      </w:r>
    </w:p>
    <w:p w:rsidR="00EA09FB" w:rsidRDefault="00EA09FB" w:rsidP="00EA09FB">
      <w:pPr>
        <w:pStyle w:val="ListParagraph"/>
        <w:numPr>
          <w:ilvl w:val="0"/>
          <w:numId w:val="24"/>
        </w:numPr>
      </w:pPr>
      <w:r>
        <w:t>SWP$</w:t>
      </w:r>
      <w:r w:rsidRPr="00EA09FB">
        <w:t>AckTimerTask</w:t>
      </w:r>
      <w:r>
        <w:t xml:space="preserve">.class: complied class file for </w:t>
      </w:r>
      <w:r w:rsidRPr="00EA09FB">
        <w:t>internal class AckTimerTask</w:t>
      </w:r>
      <w:r>
        <w:t>.</w:t>
      </w:r>
    </w:p>
    <w:p w:rsidR="003D284F" w:rsidRDefault="003D284F" w:rsidP="003D284F">
      <w:pPr>
        <w:pStyle w:val="Heading2"/>
      </w:pPr>
      <w:bookmarkStart w:id="26" w:name="_Toc381107118"/>
      <w:r>
        <w:t>Source code</w:t>
      </w:r>
      <w:bookmarkEnd w:id="26"/>
    </w:p>
    <w:p w:rsidR="003D284F" w:rsidRDefault="00BF2A0E" w:rsidP="003D284F">
      <w:r>
        <w:t xml:space="preserve">All codes </w:t>
      </w:r>
      <w:r w:rsidR="004058CD">
        <w:t>written by the student</w:t>
      </w:r>
      <w:r>
        <w:t xml:space="preserve"> are below</w:t>
      </w:r>
      <w:r w:rsidR="004058CD">
        <w:t xml:space="preserve"> excluding the part written by instructor</w:t>
      </w:r>
      <w:r>
        <w:t xml:space="preserve">. Please kindly note that some comments are out of line due to the width limit of MS Office Word. 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>/*===========================================================================*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implement your Protocol Variables and Methods below: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*==========================================================================*/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>// Sending Receiving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boolean</w:t>
      </w:r>
      <w:r w:rsidRPr="00FF6FBF">
        <w:rPr>
          <w:rFonts w:ascii="Consolas" w:hAnsi="Consolas" w:cs="Consolas"/>
          <w:color w:val="000000"/>
          <w:sz w:val="18"/>
        </w:rPr>
        <w:t xml:space="preserve"> no_nak = </w:t>
      </w:r>
      <w:r w:rsidRPr="00FF6FBF">
        <w:rPr>
          <w:rFonts w:ascii="Consolas" w:hAnsi="Consolas" w:cs="Consolas"/>
          <w:b/>
          <w:bCs/>
          <w:color w:val="7F0055"/>
          <w:sz w:val="18"/>
        </w:rPr>
        <w:t>true</w:t>
      </w:r>
      <w:r w:rsidRPr="00FF6FBF">
        <w:rPr>
          <w:rFonts w:ascii="Consolas" w:hAnsi="Consolas" w:cs="Consolas"/>
          <w:color w:val="000000"/>
          <w:sz w:val="18"/>
        </w:rPr>
        <w:t>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Packet in_buf[] = </w:t>
      </w:r>
      <w:r w:rsidRPr="00FF6FBF">
        <w:rPr>
          <w:rFonts w:ascii="Consolas" w:hAnsi="Consolas" w:cs="Consolas"/>
          <w:b/>
          <w:bCs/>
          <w:color w:val="7F0055"/>
          <w:sz w:val="18"/>
        </w:rPr>
        <w:t>new</w:t>
      </w:r>
      <w:r w:rsidRPr="00FF6FBF">
        <w:rPr>
          <w:rFonts w:ascii="Consolas" w:hAnsi="Consolas" w:cs="Consolas"/>
          <w:color w:val="000000"/>
          <w:sz w:val="18"/>
        </w:rPr>
        <w:t xml:space="preserve"> Packet[NR_BUFS];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>// Timers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static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final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NORMAL_TIMEOUT = 600;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static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final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ACK_TIMEOUT = 300;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Timer normal_timers[] = </w:t>
      </w:r>
      <w:r w:rsidRPr="00FF6FBF">
        <w:rPr>
          <w:rFonts w:ascii="Consolas" w:hAnsi="Consolas" w:cs="Consolas"/>
          <w:b/>
          <w:bCs/>
          <w:color w:val="7F0055"/>
          <w:sz w:val="18"/>
        </w:rPr>
        <w:t>new</w:t>
      </w:r>
      <w:r w:rsidRPr="00FF6FBF">
        <w:rPr>
          <w:rFonts w:ascii="Consolas" w:hAnsi="Consolas" w:cs="Consolas"/>
          <w:color w:val="000000"/>
          <w:sz w:val="18"/>
        </w:rPr>
        <w:t xml:space="preserve"> Timer[NR_BUFS]; </w:t>
      </w:r>
      <w:r w:rsidRPr="00FF6FBF">
        <w:rPr>
          <w:rFonts w:ascii="Consolas" w:hAnsi="Consolas" w:cs="Consolas"/>
          <w:color w:val="3F7F5F"/>
          <w:sz w:val="18"/>
        </w:rPr>
        <w:t>// one-time timer; new Timer() every time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Timer ack_timer; </w:t>
      </w:r>
      <w:r w:rsidRPr="00FF6FBF">
        <w:rPr>
          <w:rFonts w:ascii="Consolas" w:hAnsi="Consolas" w:cs="Consolas"/>
          <w:color w:val="3F7F5F"/>
          <w:sz w:val="18"/>
        </w:rPr>
        <w:t>// one-time timer; new Timer() every time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>/**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Initilize inf_buf[]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*/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void</w:t>
      </w:r>
      <w:r w:rsidRPr="00FF6FBF">
        <w:rPr>
          <w:rFonts w:ascii="Consolas" w:hAnsi="Consolas" w:cs="Consolas"/>
          <w:color w:val="000000"/>
          <w:sz w:val="18"/>
        </w:rPr>
        <w:t xml:space="preserve"> init_in_buff()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for</w:t>
      </w:r>
      <w:r w:rsidRPr="00FF6FBF">
        <w:rPr>
          <w:rFonts w:ascii="Consolas" w:hAnsi="Consolas" w:cs="Consolas"/>
          <w:color w:val="000000"/>
          <w:sz w:val="18"/>
        </w:rPr>
        <w:t xml:space="preserve"> (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i=0; i&lt;NR_BUFS; i++)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.in_buf[i] = </w:t>
      </w:r>
      <w:r w:rsidRPr="00FF6FBF">
        <w:rPr>
          <w:rFonts w:ascii="Consolas" w:hAnsi="Consolas" w:cs="Consolas"/>
          <w:b/>
          <w:bCs/>
          <w:color w:val="7F0055"/>
          <w:sz w:val="18"/>
        </w:rPr>
        <w:t>new</w:t>
      </w:r>
      <w:r w:rsidRPr="00FF6FBF">
        <w:rPr>
          <w:rFonts w:ascii="Consolas" w:hAnsi="Consolas" w:cs="Consolas"/>
          <w:color w:val="000000"/>
          <w:sz w:val="18"/>
        </w:rPr>
        <w:t xml:space="preserve"> Packet();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>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boolean</w:t>
      </w:r>
      <w:r w:rsidRPr="00FF6FBF">
        <w:rPr>
          <w:rFonts w:ascii="Consolas" w:hAnsi="Consolas" w:cs="Consolas"/>
          <w:color w:val="000000"/>
          <w:sz w:val="18"/>
        </w:rPr>
        <w:t xml:space="preserve"> arrived[] = </w:t>
      </w:r>
      <w:r w:rsidRPr="00FF6FBF">
        <w:rPr>
          <w:rFonts w:ascii="Consolas" w:hAnsi="Consolas" w:cs="Consolas"/>
          <w:b/>
          <w:bCs/>
          <w:color w:val="7F0055"/>
          <w:sz w:val="18"/>
        </w:rPr>
        <w:t>new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boolean</w:t>
      </w:r>
      <w:r w:rsidRPr="00FF6FBF">
        <w:rPr>
          <w:rFonts w:ascii="Consolas" w:hAnsi="Consolas" w:cs="Consolas"/>
          <w:color w:val="000000"/>
          <w:sz w:val="18"/>
        </w:rPr>
        <w:t>[NR_BUFS];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>/**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Initialize arrived[]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*/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void</w:t>
      </w:r>
      <w:r w:rsidRPr="00FF6FBF">
        <w:rPr>
          <w:rFonts w:ascii="Consolas" w:hAnsi="Consolas" w:cs="Consolas"/>
          <w:color w:val="000000"/>
          <w:sz w:val="18"/>
        </w:rPr>
        <w:t xml:space="preserve"> init_arrived()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for</w:t>
      </w:r>
      <w:r w:rsidRPr="00FF6FBF">
        <w:rPr>
          <w:rFonts w:ascii="Consolas" w:hAnsi="Consolas" w:cs="Consolas"/>
          <w:color w:val="000000"/>
          <w:sz w:val="18"/>
        </w:rPr>
        <w:t xml:space="preserve"> (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i=0; i&lt;NR_BUFS; i++)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.arrived[i] = </w:t>
      </w:r>
      <w:r w:rsidRPr="00FF6FBF">
        <w:rPr>
          <w:rFonts w:ascii="Consolas" w:hAnsi="Consolas" w:cs="Consolas"/>
          <w:b/>
          <w:bCs/>
          <w:color w:val="7F0055"/>
          <w:sz w:val="18"/>
        </w:rPr>
        <w:t>false</w:t>
      </w:r>
      <w:r w:rsidRPr="00FF6FBF">
        <w:rPr>
          <w:rFonts w:ascii="Consolas" w:hAnsi="Consolas" w:cs="Consolas"/>
          <w:color w:val="000000"/>
          <w:sz w:val="18"/>
        </w:rPr>
        <w:t>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>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>/**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Return true if circularly; false otherwise.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see if it falls within the window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following convention of b \in [a, c)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</w:t>
      </w:r>
      <w:r w:rsidRPr="00FF6FBF">
        <w:rPr>
          <w:rFonts w:ascii="Consolas" w:hAnsi="Consolas" w:cs="Consolas"/>
          <w:b/>
          <w:bCs/>
          <w:color w:val="7F9FBF"/>
          <w:sz w:val="18"/>
        </w:rPr>
        <w:t>@param</w:t>
      </w:r>
      <w:r w:rsidRPr="00FF6FBF">
        <w:rPr>
          <w:rFonts w:ascii="Consolas" w:hAnsi="Consolas" w:cs="Consolas"/>
          <w:color w:val="3F5FBF"/>
          <w:sz w:val="18"/>
        </w:rPr>
        <w:t xml:space="preserve"> a int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</w:t>
      </w:r>
      <w:r w:rsidRPr="00FF6FBF">
        <w:rPr>
          <w:rFonts w:ascii="Consolas" w:hAnsi="Consolas" w:cs="Consolas"/>
          <w:b/>
          <w:bCs/>
          <w:color w:val="7F9FBF"/>
          <w:sz w:val="18"/>
        </w:rPr>
        <w:t>@param</w:t>
      </w:r>
      <w:r w:rsidRPr="00FF6FBF">
        <w:rPr>
          <w:rFonts w:ascii="Consolas" w:hAnsi="Consolas" w:cs="Consolas"/>
          <w:color w:val="3F5FBF"/>
          <w:sz w:val="18"/>
        </w:rPr>
        <w:t xml:space="preserve"> b int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</w:t>
      </w:r>
      <w:r w:rsidRPr="00FF6FBF">
        <w:rPr>
          <w:rFonts w:ascii="Consolas" w:hAnsi="Consolas" w:cs="Consolas"/>
          <w:b/>
          <w:bCs/>
          <w:color w:val="7F9FBF"/>
          <w:sz w:val="18"/>
        </w:rPr>
        <w:t>@param</w:t>
      </w:r>
      <w:r w:rsidRPr="00FF6FBF">
        <w:rPr>
          <w:rFonts w:ascii="Consolas" w:hAnsi="Consolas" w:cs="Consolas"/>
          <w:color w:val="3F5FBF"/>
          <w:sz w:val="18"/>
        </w:rPr>
        <w:t xml:space="preserve"> c int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</w:t>
      </w:r>
      <w:r w:rsidRPr="00FF6FBF">
        <w:rPr>
          <w:rFonts w:ascii="Consolas" w:hAnsi="Consolas" w:cs="Consolas"/>
          <w:b/>
          <w:bCs/>
          <w:color w:val="7F9FBF"/>
          <w:sz w:val="18"/>
        </w:rPr>
        <w:t>@return</w:t>
      </w:r>
      <w:r w:rsidRPr="00FF6FBF">
        <w:rPr>
          <w:rFonts w:ascii="Consolas" w:hAnsi="Consolas" w:cs="Consolas"/>
          <w:color w:val="3F5FBF"/>
          <w:sz w:val="18"/>
        </w:rPr>
        <w:t xml:space="preserve"> boolean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*/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boolean</w:t>
      </w:r>
      <w:r w:rsidRPr="00FF6FBF">
        <w:rPr>
          <w:rFonts w:ascii="Consolas" w:hAnsi="Consolas" w:cs="Consolas"/>
          <w:color w:val="000000"/>
          <w:sz w:val="18"/>
        </w:rPr>
        <w:t xml:space="preserve"> between(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a, 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b, 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c)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color w:val="3F7F5F"/>
          <w:sz w:val="18"/>
        </w:rPr>
        <w:t>// normal situation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if</w:t>
      </w:r>
      <w:r w:rsidRPr="00FF6FBF">
        <w:rPr>
          <w:rFonts w:ascii="Consolas" w:hAnsi="Consolas" w:cs="Consolas"/>
          <w:color w:val="000000"/>
          <w:sz w:val="18"/>
        </w:rPr>
        <w:t>(a&lt;c)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return</w:t>
      </w:r>
      <w:r w:rsidRPr="00FF6FBF">
        <w:rPr>
          <w:rFonts w:ascii="Consolas" w:hAnsi="Consolas" w:cs="Consolas"/>
          <w:color w:val="000000"/>
          <w:sz w:val="18"/>
        </w:rPr>
        <w:t xml:space="preserve"> a&lt;=b&amp;&amp;b&lt;c;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else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if</w:t>
      </w:r>
      <w:r w:rsidRPr="00FF6FBF">
        <w:rPr>
          <w:rFonts w:ascii="Consolas" w:hAnsi="Consolas" w:cs="Consolas"/>
          <w:color w:val="000000"/>
          <w:sz w:val="18"/>
        </w:rPr>
        <w:t xml:space="preserve"> (c&lt;a)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return</w:t>
      </w:r>
      <w:r w:rsidRPr="00FF6FBF">
        <w:rPr>
          <w:rFonts w:ascii="Consolas" w:hAnsi="Consolas" w:cs="Consolas"/>
          <w:color w:val="000000"/>
          <w:sz w:val="18"/>
        </w:rPr>
        <w:t xml:space="preserve"> a&lt;=b || b&lt;c;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return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false</w:t>
      </w:r>
      <w:r w:rsidRPr="00FF6FBF">
        <w:rPr>
          <w:rFonts w:ascii="Consolas" w:hAnsi="Consolas" w:cs="Consolas"/>
          <w:color w:val="000000"/>
          <w:sz w:val="18"/>
        </w:rPr>
        <w:t>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>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>/**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Circular increment of a sequence number over the sequence number space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</w:t>
      </w:r>
      <w:r w:rsidRPr="00FF6FBF">
        <w:rPr>
          <w:rFonts w:ascii="Consolas" w:hAnsi="Consolas" w:cs="Consolas"/>
          <w:b/>
          <w:bCs/>
          <w:color w:val="7F9FBF"/>
          <w:sz w:val="18"/>
        </w:rPr>
        <w:t>@param</w:t>
      </w:r>
      <w:r w:rsidRPr="00FF6FBF">
        <w:rPr>
          <w:rFonts w:ascii="Consolas" w:hAnsi="Consolas" w:cs="Consolas"/>
          <w:color w:val="3F5FBF"/>
          <w:sz w:val="18"/>
        </w:rPr>
        <w:t xml:space="preserve"> seq sequence number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</w:t>
      </w:r>
      <w:r w:rsidRPr="00FF6FBF">
        <w:rPr>
          <w:rFonts w:ascii="Consolas" w:hAnsi="Consolas" w:cs="Consolas"/>
          <w:b/>
          <w:bCs/>
          <w:color w:val="7F9FBF"/>
          <w:sz w:val="18"/>
        </w:rPr>
        <w:t>@return</w:t>
      </w:r>
      <w:r w:rsidRPr="00FF6FBF">
        <w:rPr>
          <w:rFonts w:ascii="Consolas" w:hAnsi="Consolas" w:cs="Consolas"/>
          <w:color w:val="3F5FBF"/>
          <w:sz w:val="18"/>
        </w:rPr>
        <w:t xml:space="preserve"> seuqnce number + 1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*/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inc(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seq)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return</w:t>
      </w:r>
      <w:r w:rsidRPr="00FF6FBF">
        <w:rPr>
          <w:rFonts w:ascii="Consolas" w:hAnsi="Consolas" w:cs="Consolas"/>
          <w:color w:val="000000"/>
          <w:sz w:val="18"/>
        </w:rPr>
        <w:t xml:space="preserve"> (seq+1)%(MAX_SEQ+1);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>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>/**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Send the frame from output buffer to the physical layer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Piggybacking the ACK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</w:t>
      </w:r>
      <w:r w:rsidRPr="00FF6FBF">
        <w:rPr>
          <w:rFonts w:ascii="Consolas" w:hAnsi="Consolas" w:cs="Consolas"/>
          <w:b/>
          <w:bCs/>
          <w:color w:val="7F9FBF"/>
          <w:sz w:val="18"/>
        </w:rPr>
        <w:t>@param</w:t>
      </w:r>
      <w:r w:rsidRPr="00FF6FBF">
        <w:rPr>
          <w:rFonts w:ascii="Consolas" w:hAnsi="Consolas" w:cs="Consolas"/>
          <w:color w:val="3F5FBF"/>
          <w:sz w:val="18"/>
        </w:rPr>
        <w:t xml:space="preserve"> frame_kind DATA, ACK, NAK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</w:t>
      </w:r>
      <w:r w:rsidRPr="00FF6FBF">
        <w:rPr>
          <w:rFonts w:ascii="Consolas" w:hAnsi="Consolas" w:cs="Consolas"/>
          <w:b/>
          <w:bCs/>
          <w:color w:val="7F9FBF"/>
          <w:sz w:val="18"/>
        </w:rPr>
        <w:t>@param</w:t>
      </w:r>
      <w:r w:rsidRPr="00FF6FBF">
        <w:rPr>
          <w:rFonts w:ascii="Consolas" w:hAnsi="Consolas" w:cs="Consolas"/>
          <w:color w:val="3F5FBF"/>
          <w:sz w:val="18"/>
        </w:rPr>
        <w:t xml:space="preserve"> frame_number sequence number, ACK NAK frame by default frame_number = 0;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</w:t>
      </w:r>
      <w:r w:rsidRPr="00FF6FBF">
        <w:rPr>
          <w:rFonts w:ascii="Consolas" w:hAnsi="Consolas" w:cs="Consolas"/>
          <w:b/>
          <w:bCs/>
          <w:color w:val="7F9FBF"/>
          <w:sz w:val="18"/>
        </w:rPr>
        <w:t>@param</w:t>
      </w:r>
      <w:r w:rsidRPr="00FF6FBF">
        <w:rPr>
          <w:rFonts w:ascii="Consolas" w:hAnsi="Consolas" w:cs="Consolas"/>
          <w:color w:val="3F5FBF"/>
          <w:sz w:val="18"/>
        </w:rPr>
        <w:t xml:space="preserve"> frame_expected to calculate the acknowledgement number (the one before it)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</w:t>
      </w:r>
      <w:r w:rsidRPr="00FF6FBF">
        <w:rPr>
          <w:rFonts w:ascii="Consolas" w:hAnsi="Consolas" w:cs="Consolas"/>
          <w:b/>
          <w:bCs/>
          <w:color w:val="7F9FBF"/>
          <w:sz w:val="18"/>
        </w:rPr>
        <w:t>@param</w:t>
      </w:r>
      <w:r w:rsidRPr="00FF6FBF">
        <w:rPr>
          <w:rFonts w:ascii="Consolas" w:hAnsi="Consolas" w:cs="Consolas"/>
          <w:color w:val="3F5FBF"/>
          <w:sz w:val="18"/>
        </w:rPr>
        <w:t xml:space="preserve"> out_buffer from which the output frame is extracted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*/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void</w:t>
      </w:r>
      <w:r w:rsidRPr="00FF6FBF">
        <w:rPr>
          <w:rFonts w:ascii="Consolas" w:hAnsi="Consolas" w:cs="Consolas"/>
          <w:color w:val="000000"/>
          <w:sz w:val="18"/>
        </w:rPr>
        <w:t xml:space="preserve"> send_frame(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frame_kind, 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frame_number, 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frame_expected, Packet out_buffer[])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PFrame frame = </w:t>
      </w:r>
      <w:r w:rsidRPr="00FF6FBF">
        <w:rPr>
          <w:rFonts w:ascii="Consolas" w:hAnsi="Consolas" w:cs="Consolas"/>
          <w:b/>
          <w:bCs/>
          <w:color w:val="7F0055"/>
          <w:sz w:val="18"/>
        </w:rPr>
        <w:t>new</w:t>
      </w:r>
      <w:r w:rsidRPr="00FF6FBF">
        <w:rPr>
          <w:rFonts w:ascii="Consolas" w:hAnsi="Consolas" w:cs="Consolas"/>
          <w:color w:val="000000"/>
          <w:sz w:val="18"/>
        </w:rPr>
        <w:t xml:space="preserve"> PFrame(); </w:t>
      </w:r>
      <w:r w:rsidRPr="00FF6FBF">
        <w:rPr>
          <w:rFonts w:ascii="Consolas" w:hAnsi="Consolas" w:cs="Consolas"/>
          <w:color w:val="3F7F5F"/>
          <w:sz w:val="18"/>
        </w:rPr>
        <w:t>// scratch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frame.kind = frame_kind; </w:t>
      </w:r>
      <w:r w:rsidRPr="00FF6FBF">
        <w:rPr>
          <w:rFonts w:ascii="Consolas" w:hAnsi="Consolas" w:cs="Consolas"/>
          <w:color w:val="3F7F5F"/>
          <w:sz w:val="18"/>
        </w:rPr>
        <w:t>// DATA, ACK, NAK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if</w:t>
      </w:r>
      <w:r w:rsidRPr="00FF6FBF">
        <w:rPr>
          <w:rFonts w:ascii="Consolas" w:hAnsi="Consolas" w:cs="Consolas"/>
          <w:color w:val="000000"/>
          <w:sz w:val="18"/>
        </w:rPr>
        <w:t xml:space="preserve"> (frame_kind==PFrame.DATA) 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frame.info = out_buffer[frame_number%NR_BUFS];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frame.seq = frame_number;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frame.ack = (frame_expected+MAX_SEQ)%(MAX_SEQ+1); </w:t>
      </w:r>
      <w:r w:rsidRPr="00FF6FBF">
        <w:rPr>
          <w:rFonts w:ascii="Consolas" w:hAnsi="Consolas" w:cs="Consolas"/>
          <w:color w:val="3F7F5F"/>
          <w:sz w:val="18"/>
        </w:rPr>
        <w:t>// one before the frame_expected // piggybacking the ack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if</w:t>
      </w:r>
      <w:r w:rsidRPr="00FF6FBF">
        <w:rPr>
          <w:rFonts w:ascii="Consolas" w:hAnsi="Consolas" w:cs="Consolas"/>
          <w:color w:val="000000"/>
          <w:sz w:val="18"/>
        </w:rPr>
        <w:t xml:space="preserve"> (frame_kind==PFrame.NAK)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.no_nak = </w:t>
      </w:r>
      <w:r w:rsidRPr="00FF6FBF">
        <w:rPr>
          <w:rFonts w:ascii="Consolas" w:hAnsi="Consolas" w:cs="Consolas"/>
          <w:b/>
          <w:bCs/>
          <w:color w:val="7F0055"/>
          <w:sz w:val="18"/>
        </w:rPr>
        <w:t>false</w:t>
      </w:r>
      <w:r w:rsidRPr="00FF6FBF">
        <w:rPr>
          <w:rFonts w:ascii="Consolas" w:hAnsi="Consolas" w:cs="Consolas"/>
          <w:color w:val="000000"/>
          <w:sz w:val="18"/>
        </w:rPr>
        <w:t>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.to_physical_layer(frame);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if</w:t>
      </w:r>
      <w:r w:rsidRPr="00FF6FBF">
        <w:rPr>
          <w:rFonts w:ascii="Consolas" w:hAnsi="Consolas" w:cs="Consolas"/>
          <w:color w:val="000000"/>
          <w:sz w:val="18"/>
        </w:rPr>
        <w:t xml:space="preserve"> (frame_kind==PFrame.DATA) { </w:t>
      </w:r>
      <w:r w:rsidRPr="00FF6FBF">
        <w:rPr>
          <w:rFonts w:ascii="Consolas" w:hAnsi="Consolas" w:cs="Consolas"/>
          <w:color w:val="3F7F5F"/>
          <w:sz w:val="18"/>
        </w:rPr>
        <w:t>// start timer only after sending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.start_timer(frame_number); </w:t>
      </w:r>
      <w:r w:rsidRPr="00FF6FBF">
        <w:rPr>
          <w:rFonts w:ascii="Consolas" w:hAnsi="Consolas" w:cs="Consolas"/>
          <w:color w:val="3F7F5F"/>
          <w:sz w:val="18"/>
        </w:rPr>
        <w:t>// frame number correspond to the sequence number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.stop_ack_timer(); </w:t>
      </w:r>
      <w:r w:rsidRPr="00FF6FBF">
        <w:rPr>
          <w:rFonts w:ascii="Consolas" w:hAnsi="Consolas" w:cs="Consolas"/>
          <w:color w:val="3F7F5F"/>
          <w:sz w:val="18"/>
        </w:rPr>
        <w:t>// piggybagged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>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>/**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Sliding Window Protocol (i.e. protocol 6)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*/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public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void</w:t>
      </w:r>
      <w:r w:rsidRPr="00FF6FBF">
        <w:rPr>
          <w:rFonts w:ascii="Consolas" w:hAnsi="Consolas" w:cs="Consolas"/>
          <w:color w:val="000000"/>
          <w:sz w:val="18"/>
        </w:rPr>
        <w:t xml:space="preserve"> protocol6()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.init(); </w:t>
      </w:r>
      <w:r w:rsidRPr="00FF6FBF">
        <w:rPr>
          <w:rFonts w:ascii="Consolas" w:hAnsi="Consolas" w:cs="Consolas"/>
          <w:color w:val="3F7F5F"/>
          <w:sz w:val="18"/>
        </w:rPr>
        <w:t>// initialize the out buffer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.init_in_buff(); </w:t>
      </w:r>
      <w:r w:rsidRPr="00FF6FBF">
        <w:rPr>
          <w:rFonts w:ascii="Consolas" w:hAnsi="Consolas" w:cs="Consolas"/>
          <w:color w:val="3F7F5F"/>
          <w:sz w:val="18"/>
        </w:rPr>
        <w:t>// initialize the input buffer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.init_arrived(); </w:t>
      </w:r>
      <w:r w:rsidRPr="00FF6FBF">
        <w:rPr>
          <w:rFonts w:ascii="Consolas" w:hAnsi="Consolas" w:cs="Consolas"/>
          <w:color w:val="3F7F5F"/>
          <w:sz w:val="18"/>
        </w:rPr>
        <w:t>// initialize the arrived array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color w:val="3F7F5F"/>
          <w:sz w:val="18"/>
        </w:rPr>
        <w:t>// Send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color w:val="3F7F5F"/>
          <w:sz w:val="18"/>
        </w:rPr>
        <w:t>// e.g. 0 1 2 | 3 4 5 6 | 7 8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ack_expected = 0; </w:t>
      </w:r>
      <w:r w:rsidRPr="00FF6FBF">
        <w:rPr>
          <w:rFonts w:ascii="Consolas" w:hAnsi="Consolas" w:cs="Consolas"/>
          <w:color w:val="3F7F5F"/>
          <w:sz w:val="18"/>
        </w:rPr>
        <w:t>// lower edge to the sender's window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next_frame_to_send = 0; </w:t>
      </w:r>
      <w:r w:rsidRPr="00FF6FBF">
        <w:rPr>
          <w:rFonts w:ascii="Consolas" w:hAnsi="Consolas" w:cs="Consolas"/>
          <w:color w:val="3F7F5F"/>
          <w:sz w:val="18"/>
        </w:rPr>
        <w:t>// upper edge of sender's windows + 1 // sequence number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color w:val="3F7F5F"/>
          <w:sz w:val="18"/>
        </w:rPr>
        <w:t>// Receive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frame_expected = 0; </w:t>
      </w:r>
      <w:r w:rsidRPr="00FF6FBF">
        <w:rPr>
          <w:rFonts w:ascii="Consolas" w:hAnsi="Consolas" w:cs="Consolas"/>
          <w:color w:val="3F7F5F"/>
          <w:sz w:val="18"/>
        </w:rPr>
        <w:t>// lower edge of receiver's window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too_far = NR_BUFS; </w:t>
      </w:r>
      <w:r w:rsidRPr="00FF6FBF">
        <w:rPr>
          <w:rFonts w:ascii="Consolas" w:hAnsi="Consolas" w:cs="Consolas"/>
          <w:color w:val="3F7F5F"/>
          <w:sz w:val="18"/>
        </w:rPr>
        <w:t>// upper edge of receiver's window + 1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PFrame frame_received = </w:t>
      </w:r>
      <w:r w:rsidRPr="00FF6FBF">
        <w:rPr>
          <w:rFonts w:ascii="Consolas" w:hAnsi="Consolas" w:cs="Consolas"/>
          <w:b/>
          <w:bCs/>
          <w:color w:val="7F0055"/>
          <w:sz w:val="18"/>
        </w:rPr>
        <w:t>new</w:t>
      </w:r>
      <w:r w:rsidRPr="00FF6FBF">
        <w:rPr>
          <w:rFonts w:ascii="Consolas" w:hAnsi="Consolas" w:cs="Consolas"/>
          <w:color w:val="000000"/>
          <w:sz w:val="18"/>
        </w:rPr>
        <w:t xml:space="preserve"> PFrame();  </w:t>
      </w:r>
      <w:r w:rsidRPr="00FF6FBF">
        <w:rPr>
          <w:rFonts w:ascii="Consolas" w:hAnsi="Consolas" w:cs="Consolas"/>
          <w:color w:val="3F7F5F"/>
          <w:sz w:val="18"/>
        </w:rPr>
        <w:t>// Scratch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color w:val="3F7F5F"/>
          <w:sz w:val="18"/>
        </w:rPr>
        <w:t>// int nr_output_buffered = 0; // how many output buffers currently used // it is written but never read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.enable_network_layer(NR_BUFS);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while</w:t>
      </w:r>
      <w:r w:rsidRPr="00FF6FBF">
        <w:rPr>
          <w:rFonts w:ascii="Consolas" w:hAnsi="Consolas" w:cs="Consolas"/>
          <w:color w:val="000000"/>
          <w:sz w:val="18"/>
        </w:rPr>
        <w:t>(</w:t>
      </w:r>
      <w:r w:rsidRPr="00FF6FBF">
        <w:rPr>
          <w:rFonts w:ascii="Consolas" w:hAnsi="Consolas" w:cs="Consolas"/>
          <w:b/>
          <w:bCs/>
          <w:color w:val="7F0055"/>
          <w:sz w:val="18"/>
        </w:rPr>
        <w:t>true</w:t>
      </w:r>
      <w:r w:rsidRPr="00FF6FBF">
        <w:rPr>
          <w:rFonts w:ascii="Consolas" w:hAnsi="Consolas" w:cs="Consolas"/>
          <w:color w:val="000000"/>
          <w:sz w:val="18"/>
        </w:rPr>
        <w:t>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wait_for_event(event);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switch</w:t>
      </w:r>
      <w:r w:rsidRPr="00FF6FBF">
        <w:rPr>
          <w:rFonts w:ascii="Consolas" w:hAnsi="Consolas" w:cs="Consolas"/>
          <w:color w:val="000000"/>
          <w:sz w:val="18"/>
        </w:rPr>
        <w:t>(event.type)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case</w:t>
      </w:r>
      <w:r w:rsidRPr="00FF6FBF">
        <w:rPr>
          <w:rFonts w:ascii="Consolas" w:hAnsi="Consolas" w:cs="Consolas"/>
          <w:color w:val="000000"/>
          <w:sz w:val="18"/>
        </w:rPr>
        <w:t xml:space="preserve"> (PEvent.NETWORK_LAYER_READY): </w:t>
      </w:r>
      <w:r w:rsidRPr="00FF6FBF">
        <w:rPr>
          <w:rFonts w:ascii="Consolas" w:hAnsi="Consolas" w:cs="Consolas"/>
          <w:color w:val="3F7F5F"/>
          <w:sz w:val="18"/>
        </w:rPr>
        <w:t>// sending out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</w:t>
      </w:r>
      <w:r w:rsidRPr="00FF6FBF">
        <w:rPr>
          <w:rFonts w:ascii="Consolas" w:hAnsi="Consolas" w:cs="Consolas"/>
          <w:color w:val="3F7F5F"/>
          <w:sz w:val="18"/>
        </w:rPr>
        <w:t>/*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            Whenever a new packet arrives from the network layer, it is given the next highest sequence number, and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            the upper edge of the window is advanced by one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             */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</w:t>
      </w:r>
      <w:r w:rsidRPr="00FF6FBF">
        <w:rPr>
          <w:rFonts w:ascii="Consolas" w:hAnsi="Consolas" w:cs="Consolas"/>
          <w:color w:val="3F7F5F"/>
          <w:sz w:val="18"/>
        </w:rPr>
        <w:t>// nr_output_buffered++;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.from_network_layer(out_buf[next_frame_to_send%NR_BUFS]);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.send_frame(PFrame.DATA, next_frame_to_send, frame_expected,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.out_buf);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next_frame_to_send = inc(next_frame_to_send);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break</w:t>
      </w:r>
      <w:r w:rsidRPr="00FF6FBF">
        <w:rPr>
          <w:rFonts w:ascii="Consolas" w:hAnsi="Consolas" w:cs="Consolas"/>
          <w:color w:val="000000"/>
          <w:sz w:val="18"/>
        </w:rPr>
        <w:t>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case</w:t>
      </w:r>
      <w:r w:rsidRPr="00FF6FBF">
        <w:rPr>
          <w:rFonts w:ascii="Consolas" w:hAnsi="Consolas" w:cs="Consolas"/>
          <w:color w:val="000000"/>
          <w:sz w:val="18"/>
        </w:rPr>
        <w:t xml:space="preserve"> (PEvent.FRAME_ARRIVAL ): </w:t>
      </w:r>
      <w:r w:rsidRPr="00FF6FBF">
        <w:rPr>
          <w:rFonts w:ascii="Consolas" w:hAnsi="Consolas" w:cs="Consolas"/>
          <w:color w:val="3F7F5F"/>
          <w:sz w:val="18"/>
        </w:rPr>
        <w:t>// receiving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.from_physical_layer(frame_received);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if</w:t>
      </w:r>
      <w:r w:rsidRPr="00FF6FBF">
        <w:rPr>
          <w:rFonts w:ascii="Consolas" w:hAnsi="Consolas" w:cs="Consolas"/>
          <w:color w:val="000000"/>
          <w:sz w:val="18"/>
        </w:rPr>
        <w:t>(frame_received.kind==PFrame.DATA)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</w:t>
      </w:r>
      <w:r w:rsidRPr="00FF6FBF">
        <w:rPr>
          <w:rFonts w:ascii="Consolas" w:hAnsi="Consolas" w:cs="Consolas"/>
          <w:color w:val="3F7F5F"/>
          <w:sz w:val="18"/>
        </w:rPr>
        <w:t>// An undamanged frame has arrived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ab/>
      </w:r>
      <w:r w:rsidRPr="00FF6FBF">
        <w:rPr>
          <w:rFonts w:ascii="Consolas" w:hAnsi="Consolas" w:cs="Consolas"/>
          <w:color w:val="000000"/>
          <w:sz w:val="18"/>
        </w:rPr>
        <w:tab/>
      </w:r>
      <w:r w:rsidRPr="00FF6FBF">
        <w:rPr>
          <w:rFonts w:ascii="Consolas" w:hAnsi="Consolas" w:cs="Consolas"/>
          <w:color w:val="000000"/>
          <w:sz w:val="18"/>
        </w:rPr>
        <w:tab/>
      </w:r>
      <w:r w:rsidRPr="00FF6FBF">
        <w:rPr>
          <w:rFonts w:ascii="Consolas" w:hAnsi="Consolas" w:cs="Consolas"/>
          <w:color w:val="000000"/>
          <w:sz w:val="18"/>
        </w:rPr>
        <w:tab/>
      </w:r>
      <w:r w:rsidRPr="00FF6FBF">
        <w:rPr>
          <w:rFonts w:ascii="Consolas" w:hAnsi="Consolas" w:cs="Consolas"/>
          <w:b/>
          <w:bCs/>
          <w:color w:val="7F0055"/>
          <w:sz w:val="18"/>
        </w:rPr>
        <w:t>if</w:t>
      </w:r>
      <w:r w:rsidRPr="00FF6FBF">
        <w:rPr>
          <w:rFonts w:ascii="Consolas" w:hAnsi="Consolas" w:cs="Consolas"/>
          <w:color w:val="000000"/>
          <w:sz w:val="18"/>
        </w:rPr>
        <w:t>(frame_received.seq!=frame_expected&amp;&amp;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.no_nak)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ab/>
      </w:r>
      <w:r w:rsidRPr="00FF6FBF">
        <w:rPr>
          <w:rFonts w:ascii="Consolas" w:hAnsi="Consolas" w:cs="Consolas"/>
          <w:color w:val="000000"/>
          <w:sz w:val="18"/>
        </w:rPr>
        <w:tab/>
      </w:r>
      <w:r w:rsidRPr="00FF6FBF">
        <w:rPr>
          <w:rFonts w:ascii="Consolas" w:hAnsi="Consolas" w:cs="Consolas"/>
          <w:color w:val="000000"/>
          <w:sz w:val="18"/>
        </w:rPr>
        <w:tab/>
      </w:r>
      <w:r w:rsidRPr="00FF6FBF">
        <w:rPr>
          <w:rFonts w:ascii="Consolas" w:hAnsi="Consolas" w:cs="Consolas"/>
          <w:color w:val="000000"/>
          <w:sz w:val="18"/>
        </w:rPr>
        <w:tab/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.send_frame(PFrame.NAK, 0, frame_expected,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.out_buf); </w:t>
      </w:r>
      <w:r w:rsidRPr="00FF6FBF">
        <w:rPr>
          <w:rFonts w:ascii="Consolas" w:hAnsi="Consolas" w:cs="Consolas"/>
          <w:color w:val="3F7F5F"/>
          <w:sz w:val="18"/>
        </w:rPr>
        <w:t>// seq number not expected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ab/>
      </w:r>
      <w:r w:rsidRPr="00FF6FBF">
        <w:rPr>
          <w:rFonts w:ascii="Consolas" w:hAnsi="Consolas" w:cs="Consolas"/>
          <w:color w:val="000000"/>
          <w:sz w:val="18"/>
        </w:rPr>
        <w:tab/>
      </w:r>
      <w:r w:rsidRPr="00FF6FBF">
        <w:rPr>
          <w:rFonts w:ascii="Consolas" w:hAnsi="Consolas" w:cs="Consolas"/>
          <w:color w:val="000000"/>
          <w:sz w:val="18"/>
        </w:rPr>
        <w:tab/>
      </w:r>
      <w:r w:rsidRPr="00FF6FBF">
        <w:rPr>
          <w:rFonts w:ascii="Consolas" w:hAnsi="Consolas" w:cs="Consolas"/>
          <w:color w:val="000000"/>
          <w:sz w:val="18"/>
        </w:rPr>
        <w:tab/>
        <w:t>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else</w:t>
      </w:r>
      <w:r w:rsidRPr="00FF6FBF">
        <w:rPr>
          <w:rFonts w:ascii="Consolas" w:hAnsi="Consolas" w:cs="Consolas"/>
          <w:color w:val="000000"/>
          <w:sz w:val="18"/>
        </w:rPr>
        <w:t xml:space="preserve">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.start_ack_timer();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if</w:t>
      </w:r>
      <w:r w:rsidRPr="00FF6FBF">
        <w:rPr>
          <w:rFonts w:ascii="Consolas" w:hAnsi="Consolas" w:cs="Consolas"/>
          <w:color w:val="000000"/>
          <w:sz w:val="18"/>
        </w:rPr>
        <w:t>(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.between(frame_expected, frame_received.seq, too_far)&amp;&amp;!arrived[frame_received.seq%NR_BUFS])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    </w:t>
      </w:r>
      <w:r w:rsidRPr="00FF6FBF">
        <w:rPr>
          <w:rFonts w:ascii="Consolas" w:hAnsi="Consolas" w:cs="Consolas"/>
          <w:color w:val="3F7F5F"/>
          <w:sz w:val="18"/>
        </w:rPr>
        <w:t>// frames received may be in any order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.arrived[frame_received.seq%NR_BUFS] = </w:t>
      </w:r>
      <w:r w:rsidRPr="00FF6FBF">
        <w:rPr>
          <w:rFonts w:ascii="Consolas" w:hAnsi="Consolas" w:cs="Consolas"/>
          <w:b/>
          <w:bCs/>
          <w:color w:val="7F0055"/>
          <w:sz w:val="18"/>
        </w:rPr>
        <w:t>true</w:t>
      </w:r>
      <w:r w:rsidRPr="00FF6FBF">
        <w:rPr>
          <w:rFonts w:ascii="Consolas" w:hAnsi="Consolas" w:cs="Consolas"/>
          <w:color w:val="000000"/>
          <w:sz w:val="18"/>
        </w:rPr>
        <w:t>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.in_buf[frame_received.seq%NR_BUFS] = frame_received.info;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while</w:t>
      </w:r>
      <w:r w:rsidRPr="00FF6FBF">
        <w:rPr>
          <w:rFonts w:ascii="Consolas" w:hAnsi="Consolas" w:cs="Consolas"/>
          <w:color w:val="000000"/>
          <w:sz w:val="18"/>
        </w:rPr>
        <w:t>(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.arrived[frame_expected%NR_BUFS]){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        </w:t>
      </w:r>
      <w:r w:rsidRPr="00FF6FBF">
        <w:rPr>
          <w:rFonts w:ascii="Consolas" w:hAnsi="Consolas" w:cs="Consolas"/>
          <w:color w:val="3F7F5F"/>
          <w:sz w:val="18"/>
        </w:rPr>
        <w:t>/*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                        Pass frames and advance window.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                        [expected, .., frame_received, .., too far]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                        When a frame whose sequence number is equal to the lower edge of the window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                        is received, it is passed to the network layer, an acknowledgement is generated (timer start),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                        and the window is rotated by one.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                        Notice: Network Layer must receive the packet in order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                         */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.to_network_layer(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.in_buf[frame_expected%NR_BUFS]);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.no_nak = </w:t>
      </w:r>
      <w:r w:rsidRPr="00FF6FBF">
        <w:rPr>
          <w:rFonts w:ascii="Consolas" w:hAnsi="Consolas" w:cs="Consolas"/>
          <w:b/>
          <w:bCs/>
          <w:color w:val="7F0055"/>
          <w:sz w:val="18"/>
        </w:rPr>
        <w:t>true</w:t>
      </w:r>
      <w:r w:rsidRPr="00FF6FBF">
        <w:rPr>
          <w:rFonts w:ascii="Consolas" w:hAnsi="Consolas" w:cs="Consolas"/>
          <w:color w:val="000000"/>
          <w:sz w:val="18"/>
        </w:rPr>
        <w:t>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.arrived[frame_expected%NR_BUFS] = </w:t>
      </w:r>
      <w:r w:rsidRPr="00FF6FBF">
        <w:rPr>
          <w:rFonts w:ascii="Consolas" w:hAnsi="Consolas" w:cs="Consolas"/>
          <w:b/>
          <w:bCs/>
          <w:color w:val="7F0055"/>
          <w:sz w:val="18"/>
        </w:rPr>
        <w:t>false</w:t>
      </w:r>
      <w:r w:rsidRPr="00FF6FBF">
        <w:rPr>
          <w:rFonts w:ascii="Consolas" w:hAnsi="Consolas" w:cs="Consolas"/>
          <w:color w:val="000000"/>
          <w:sz w:val="18"/>
        </w:rPr>
        <w:t>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        </w:t>
      </w:r>
      <w:r w:rsidRPr="00FF6FBF">
        <w:rPr>
          <w:rFonts w:ascii="Consolas" w:hAnsi="Consolas" w:cs="Consolas"/>
          <w:color w:val="3F7F5F"/>
          <w:sz w:val="18"/>
        </w:rPr>
        <w:t>// frame_expected++; // should do circular increment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        frame_expected =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.inc(frame_expected);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        too_far =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.inc(too_far);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.start_ack_timer();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if</w:t>
      </w:r>
      <w:r w:rsidRPr="00FF6FBF">
        <w:rPr>
          <w:rFonts w:ascii="Consolas" w:hAnsi="Consolas" w:cs="Consolas"/>
          <w:color w:val="000000"/>
          <w:sz w:val="18"/>
        </w:rPr>
        <w:t>(frame_received.kind==PFrame.NAK&amp;&amp;between(ack_expected, (frame_received.ack+1)%(MAX_SEQ+1), next_frame_to_send))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</w:t>
      </w:r>
      <w:r w:rsidRPr="00FF6FBF">
        <w:rPr>
          <w:rFonts w:ascii="Consolas" w:hAnsi="Consolas" w:cs="Consolas"/>
          <w:color w:val="3F7F5F"/>
          <w:sz w:val="18"/>
        </w:rPr>
        <w:t>/*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                frame_received.ack is all frames received correctly received and acknowledged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                nak for the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                 */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.send_frame(PFrame.DATA, (frame_received.ack+1)%(MAX_SEQ+1), frame_expected,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.out_buf); </w:t>
      </w:r>
      <w:r w:rsidRPr="00FF6FBF">
        <w:rPr>
          <w:rFonts w:ascii="Consolas" w:hAnsi="Consolas" w:cs="Consolas"/>
          <w:color w:val="3F7F5F"/>
          <w:sz w:val="18"/>
        </w:rPr>
        <w:t>// retransmit the lost DATA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while</w:t>
      </w:r>
      <w:r w:rsidRPr="00FF6FBF">
        <w:rPr>
          <w:rFonts w:ascii="Consolas" w:hAnsi="Consolas" w:cs="Consolas"/>
          <w:color w:val="000000"/>
          <w:sz w:val="18"/>
        </w:rPr>
        <w:t>(between(ack_expected, frame_received.ack, next_frame_to_send))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</w:t>
      </w:r>
      <w:r w:rsidRPr="00FF6FBF">
        <w:rPr>
          <w:rFonts w:ascii="Consolas" w:hAnsi="Consolas" w:cs="Consolas"/>
          <w:color w:val="3F7F5F"/>
          <w:sz w:val="18"/>
        </w:rPr>
        <w:t>/*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                When an acknowledgement comes in, the lower edge is advanced by one.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                Acknowledgement received for the series of frames [lower, .., ack] (ACK not for single frame)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                 */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</w:t>
      </w:r>
      <w:r w:rsidRPr="00FF6FBF">
        <w:rPr>
          <w:rFonts w:ascii="Consolas" w:hAnsi="Consolas" w:cs="Consolas"/>
          <w:color w:val="3F7F5F"/>
          <w:sz w:val="18"/>
        </w:rPr>
        <w:t>// nr_output_buffered--;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stop_timer(ack_expected%NR_BUFS);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ack_expected =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.inc(ack_expected); </w:t>
      </w:r>
      <w:r w:rsidRPr="00FF6FBF">
        <w:rPr>
          <w:rFonts w:ascii="Consolas" w:hAnsi="Consolas" w:cs="Consolas"/>
          <w:color w:val="3F7F5F"/>
          <w:sz w:val="18"/>
        </w:rPr>
        <w:t>// looping until the ack_expected == frame_received.ack + 1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.enable_network_layer(1); </w:t>
      </w:r>
      <w:r w:rsidRPr="00FF6FBF">
        <w:rPr>
          <w:rFonts w:ascii="Consolas" w:hAnsi="Consolas" w:cs="Consolas"/>
          <w:color w:val="3F7F5F"/>
          <w:sz w:val="18"/>
        </w:rPr>
        <w:t>// grant credit to network_layer // suspect losing frame if the frame is not in order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break</w:t>
      </w:r>
      <w:r w:rsidRPr="00FF6FBF">
        <w:rPr>
          <w:rFonts w:ascii="Consolas" w:hAnsi="Consolas" w:cs="Consolas"/>
          <w:color w:val="000000"/>
          <w:sz w:val="18"/>
        </w:rPr>
        <w:t>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case</w:t>
      </w:r>
      <w:r w:rsidRPr="00FF6FBF">
        <w:rPr>
          <w:rFonts w:ascii="Consolas" w:hAnsi="Consolas" w:cs="Consolas"/>
          <w:color w:val="000000"/>
          <w:sz w:val="18"/>
        </w:rPr>
        <w:t xml:space="preserve"> (PEvent.CKSUM_ERR):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if</w:t>
      </w:r>
      <w:r w:rsidRPr="00FF6FBF">
        <w:rPr>
          <w:rFonts w:ascii="Consolas" w:hAnsi="Consolas" w:cs="Consolas"/>
          <w:color w:val="000000"/>
          <w:sz w:val="18"/>
        </w:rPr>
        <w:t>(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.no_nak)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.send_frame(PFrame.NAK, 0, frame_expected,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.out_buf); </w:t>
      </w:r>
      <w:r w:rsidRPr="00FF6FBF">
        <w:rPr>
          <w:rFonts w:ascii="Consolas" w:hAnsi="Consolas" w:cs="Consolas"/>
          <w:color w:val="3F7F5F"/>
          <w:sz w:val="18"/>
        </w:rPr>
        <w:t>// frame DATA damaged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break</w:t>
      </w:r>
      <w:r w:rsidRPr="00FF6FBF">
        <w:rPr>
          <w:rFonts w:ascii="Consolas" w:hAnsi="Consolas" w:cs="Consolas"/>
          <w:color w:val="000000"/>
          <w:sz w:val="18"/>
        </w:rPr>
        <w:t>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case</w:t>
      </w:r>
      <w:r w:rsidRPr="00FF6FBF">
        <w:rPr>
          <w:rFonts w:ascii="Consolas" w:hAnsi="Consolas" w:cs="Consolas"/>
          <w:color w:val="000000"/>
          <w:sz w:val="18"/>
        </w:rPr>
        <w:t xml:space="preserve"> (PEvent.TIMEOUT):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.send_frame(PFrame.DATA,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.oldest_frame, frame_expected,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.out_buf);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break</w:t>
      </w:r>
      <w:r w:rsidRPr="00FF6FBF">
        <w:rPr>
          <w:rFonts w:ascii="Consolas" w:hAnsi="Consolas" w:cs="Consolas"/>
          <w:color w:val="000000"/>
          <w:sz w:val="18"/>
        </w:rPr>
        <w:t>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case</w:t>
      </w:r>
      <w:r w:rsidRPr="00FF6FBF">
        <w:rPr>
          <w:rFonts w:ascii="Consolas" w:hAnsi="Consolas" w:cs="Consolas"/>
          <w:color w:val="000000"/>
          <w:sz w:val="18"/>
        </w:rPr>
        <w:t xml:space="preserve"> (PEvent.ACK_TIMEOUT):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.send_frame(PFrame.ACK, 0, frame_expected,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.out_buf); </w:t>
      </w:r>
      <w:r w:rsidRPr="00FF6FBF">
        <w:rPr>
          <w:rFonts w:ascii="Consolas" w:hAnsi="Consolas" w:cs="Consolas"/>
          <w:color w:val="3F7F5F"/>
          <w:sz w:val="18"/>
        </w:rPr>
        <w:t>// retransmit ACK if have waited too long for piggybacking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break</w:t>
      </w:r>
      <w:r w:rsidRPr="00FF6FBF">
        <w:rPr>
          <w:rFonts w:ascii="Consolas" w:hAnsi="Consolas" w:cs="Consolas"/>
          <w:color w:val="000000"/>
          <w:sz w:val="18"/>
        </w:rPr>
        <w:t>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default</w:t>
      </w:r>
      <w:r w:rsidRPr="00FF6FBF">
        <w:rPr>
          <w:rFonts w:ascii="Consolas" w:hAnsi="Consolas" w:cs="Consolas"/>
          <w:color w:val="000000"/>
          <w:sz w:val="18"/>
        </w:rPr>
        <w:t>: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System.out.println(</w:t>
      </w:r>
      <w:r w:rsidRPr="00FF6FBF">
        <w:rPr>
          <w:rFonts w:ascii="Consolas" w:hAnsi="Consolas" w:cs="Consolas"/>
          <w:color w:val="2A00FF"/>
          <w:sz w:val="18"/>
        </w:rPr>
        <w:t>"SWP: undefined event type = "</w:t>
      </w:r>
      <w:r w:rsidRPr="00FF6FBF">
        <w:rPr>
          <w:rFonts w:ascii="Consolas" w:hAnsi="Consolas" w:cs="Consolas"/>
          <w:color w:val="000000"/>
          <w:sz w:val="18"/>
        </w:rPr>
        <w:t xml:space="preserve">  + event.type);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        System.out.flush();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</w:t>
      </w:r>
      <w:r w:rsidRPr="00FF6FBF">
        <w:rPr>
          <w:rFonts w:ascii="Consolas" w:hAnsi="Consolas" w:cs="Consolas"/>
          <w:color w:val="3F7F5F"/>
          <w:sz w:val="18"/>
        </w:rPr>
        <w:t>// Enable Disable buffer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>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>/* Note: when start_timer() and stop_timer() are called,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the "seq" parameter must be the sequence number, rather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than the index of the timer array,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 xml:space="preserve">    of the frame associated with this timer,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>*/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>/**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Start a normal timer for frame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</w:t>
      </w:r>
      <w:r w:rsidRPr="00FF6FBF">
        <w:rPr>
          <w:rFonts w:ascii="Consolas" w:hAnsi="Consolas" w:cs="Consolas"/>
          <w:b/>
          <w:bCs/>
          <w:color w:val="7F9FBF"/>
          <w:sz w:val="18"/>
        </w:rPr>
        <w:t>@param</w:t>
      </w:r>
      <w:r w:rsidRPr="00FF6FBF">
        <w:rPr>
          <w:rFonts w:ascii="Consolas" w:hAnsi="Consolas" w:cs="Consolas"/>
          <w:color w:val="3F5FBF"/>
          <w:sz w:val="18"/>
        </w:rPr>
        <w:t xml:space="preserve"> seq sequence number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*/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void</w:t>
      </w:r>
      <w:r w:rsidRPr="00FF6FBF">
        <w:rPr>
          <w:rFonts w:ascii="Consolas" w:hAnsi="Consolas" w:cs="Consolas"/>
          <w:color w:val="000000"/>
          <w:sz w:val="18"/>
        </w:rPr>
        <w:t xml:space="preserve"> start_timer(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seq)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.stop_timer(seq);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.normal_timers[seq%NR_BUFS] = </w:t>
      </w:r>
      <w:r w:rsidRPr="00FF6FBF">
        <w:rPr>
          <w:rFonts w:ascii="Consolas" w:hAnsi="Consolas" w:cs="Consolas"/>
          <w:b/>
          <w:bCs/>
          <w:color w:val="7F0055"/>
          <w:sz w:val="18"/>
        </w:rPr>
        <w:t>new</w:t>
      </w:r>
      <w:r w:rsidRPr="00FF6FBF">
        <w:rPr>
          <w:rFonts w:ascii="Consolas" w:hAnsi="Consolas" w:cs="Consolas"/>
          <w:color w:val="000000"/>
          <w:sz w:val="18"/>
        </w:rPr>
        <w:t xml:space="preserve"> Timer();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.normal_timers[seq%NR_BUFS].schedule(</w:t>
      </w:r>
      <w:r w:rsidRPr="00FF6FBF">
        <w:rPr>
          <w:rFonts w:ascii="Consolas" w:hAnsi="Consolas" w:cs="Consolas"/>
          <w:b/>
          <w:bCs/>
          <w:color w:val="7F0055"/>
          <w:sz w:val="18"/>
        </w:rPr>
        <w:t>new</w:t>
      </w:r>
      <w:r w:rsidRPr="00FF6FBF">
        <w:rPr>
          <w:rFonts w:ascii="Consolas" w:hAnsi="Consolas" w:cs="Consolas"/>
          <w:color w:val="000000"/>
          <w:sz w:val="18"/>
        </w:rPr>
        <w:t xml:space="preserve"> NormalTimerTask(seq), NORMAL_TIMEOUT);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>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>/**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Stop a normal timer for frame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</w:t>
      </w:r>
      <w:r w:rsidRPr="00FF6FBF">
        <w:rPr>
          <w:rFonts w:ascii="Consolas" w:hAnsi="Consolas" w:cs="Consolas"/>
          <w:b/>
          <w:bCs/>
          <w:color w:val="7F9FBF"/>
          <w:sz w:val="18"/>
        </w:rPr>
        <w:t>@param</w:t>
      </w:r>
      <w:r w:rsidRPr="00FF6FBF">
        <w:rPr>
          <w:rFonts w:ascii="Consolas" w:hAnsi="Consolas" w:cs="Consolas"/>
          <w:color w:val="3F5FBF"/>
          <w:sz w:val="18"/>
        </w:rPr>
        <w:t xml:space="preserve"> seq sequence number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*/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void</w:t>
      </w:r>
      <w:r w:rsidRPr="00FF6FBF">
        <w:rPr>
          <w:rFonts w:ascii="Consolas" w:hAnsi="Consolas" w:cs="Consolas"/>
          <w:color w:val="000000"/>
          <w:sz w:val="18"/>
        </w:rPr>
        <w:t xml:space="preserve"> stop_timer(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seq)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if</w:t>
      </w:r>
      <w:r w:rsidRPr="00FF6FBF">
        <w:rPr>
          <w:rFonts w:ascii="Consolas" w:hAnsi="Consolas" w:cs="Consolas"/>
          <w:color w:val="000000"/>
          <w:sz w:val="18"/>
        </w:rPr>
        <w:t>(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.normal_timers[seq%NR_BUFS]!=</w:t>
      </w:r>
      <w:r w:rsidRPr="00FF6FBF">
        <w:rPr>
          <w:rFonts w:ascii="Consolas" w:hAnsi="Consolas" w:cs="Consolas"/>
          <w:b/>
          <w:bCs/>
          <w:color w:val="7F0055"/>
          <w:sz w:val="18"/>
        </w:rPr>
        <w:t>null</w:t>
      </w:r>
      <w:r w:rsidRPr="00FF6FBF">
        <w:rPr>
          <w:rFonts w:ascii="Consolas" w:hAnsi="Consolas" w:cs="Consolas"/>
          <w:color w:val="000000"/>
          <w:sz w:val="18"/>
        </w:rPr>
        <w:t>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.normal_timers[seq%NR_BUFS].cancel();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</w:t>
      </w:r>
      <w:r w:rsidRPr="00FF6FBF">
        <w:rPr>
          <w:rFonts w:ascii="Consolas" w:hAnsi="Consolas" w:cs="Consolas"/>
          <w:color w:val="3F7F5F"/>
          <w:sz w:val="18"/>
        </w:rPr>
        <w:t>// this.normal_timers[seq%NR_BUFS] = null;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>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>/**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Start a ack timer for a frame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*/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void</w:t>
      </w:r>
      <w:r w:rsidRPr="00FF6FBF">
        <w:rPr>
          <w:rFonts w:ascii="Consolas" w:hAnsi="Consolas" w:cs="Consolas"/>
          <w:color w:val="000000"/>
          <w:sz w:val="18"/>
        </w:rPr>
        <w:t xml:space="preserve"> start_ack_timer()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.stop_ack_timer();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 xml:space="preserve">.ack_timer = </w:t>
      </w:r>
      <w:r w:rsidRPr="00FF6FBF">
        <w:rPr>
          <w:rFonts w:ascii="Consolas" w:hAnsi="Consolas" w:cs="Consolas"/>
          <w:b/>
          <w:bCs/>
          <w:color w:val="7F0055"/>
          <w:sz w:val="18"/>
        </w:rPr>
        <w:t>new</w:t>
      </w:r>
      <w:r w:rsidRPr="00FF6FBF">
        <w:rPr>
          <w:rFonts w:ascii="Consolas" w:hAnsi="Consolas" w:cs="Consolas"/>
          <w:color w:val="000000"/>
          <w:sz w:val="18"/>
        </w:rPr>
        <w:t xml:space="preserve"> Timer();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.ack_timer.schedule(</w:t>
      </w:r>
      <w:r w:rsidRPr="00FF6FBF">
        <w:rPr>
          <w:rFonts w:ascii="Consolas" w:hAnsi="Consolas" w:cs="Consolas"/>
          <w:b/>
          <w:bCs/>
          <w:color w:val="7F0055"/>
          <w:sz w:val="18"/>
        </w:rPr>
        <w:t>new</w:t>
      </w:r>
      <w:r w:rsidRPr="00FF6FBF">
        <w:rPr>
          <w:rFonts w:ascii="Consolas" w:hAnsi="Consolas" w:cs="Consolas"/>
          <w:color w:val="000000"/>
          <w:sz w:val="18"/>
        </w:rPr>
        <w:t xml:space="preserve"> AckTimerTask(), ACK_TIMEOUT);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>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>/**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 Stop a ack timber for a frame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5FBF"/>
          <w:sz w:val="18"/>
        </w:rPr>
        <w:t xml:space="preserve"> */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void</w:t>
      </w:r>
      <w:r w:rsidRPr="00FF6FBF">
        <w:rPr>
          <w:rFonts w:ascii="Consolas" w:hAnsi="Consolas" w:cs="Consolas"/>
          <w:color w:val="000000"/>
          <w:sz w:val="18"/>
        </w:rPr>
        <w:t xml:space="preserve"> stop_ack_timer()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if</w:t>
      </w:r>
      <w:r w:rsidRPr="00FF6FBF">
        <w:rPr>
          <w:rFonts w:ascii="Consolas" w:hAnsi="Consolas" w:cs="Consolas"/>
          <w:color w:val="000000"/>
          <w:sz w:val="18"/>
        </w:rPr>
        <w:t>(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.ack_timer!=</w:t>
      </w:r>
      <w:r w:rsidRPr="00FF6FBF">
        <w:rPr>
          <w:rFonts w:ascii="Consolas" w:hAnsi="Consolas" w:cs="Consolas"/>
          <w:b/>
          <w:bCs/>
          <w:color w:val="7F0055"/>
          <w:sz w:val="18"/>
        </w:rPr>
        <w:t>null</w:t>
      </w:r>
      <w:r w:rsidRPr="00FF6FBF">
        <w:rPr>
          <w:rFonts w:ascii="Consolas" w:hAnsi="Consolas" w:cs="Consolas"/>
          <w:color w:val="000000"/>
          <w:sz w:val="18"/>
        </w:rPr>
        <w:t>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.ack_timer.cancel();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</w:t>
      </w:r>
      <w:r w:rsidRPr="00FF6FBF">
        <w:rPr>
          <w:rFonts w:ascii="Consolas" w:hAnsi="Consolas" w:cs="Consolas"/>
          <w:color w:val="3F7F5F"/>
          <w:sz w:val="18"/>
        </w:rPr>
        <w:t>// this.ack_timer = null;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>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3F7F5F"/>
          <w:sz w:val="18"/>
        </w:rPr>
        <w:t>// Internal Classes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class</w:t>
      </w:r>
      <w:r w:rsidRPr="00FF6FBF">
        <w:rPr>
          <w:rFonts w:ascii="Consolas" w:hAnsi="Consolas" w:cs="Consolas"/>
          <w:color w:val="000000"/>
          <w:sz w:val="18"/>
        </w:rPr>
        <w:t xml:space="preserve"> NormalTimerTask </w:t>
      </w:r>
      <w:r w:rsidRPr="00FF6FBF">
        <w:rPr>
          <w:rFonts w:ascii="Consolas" w:hAnsi="Consolas" w:cs="Consolas"/>
          <w:b/>
          <w:bCs/>
          <w:color w:val="7F0055"/>
          <w:sz w:val="18"/>
        </w:rPr>
        <w:t>extends</w:t>
      </w:r>
      <w:r w:rsidRPr="00FF6FBF">
        <w:rPr>
          <w:rFonts w:ascii="Consolas" w:hAnsi="Consolas" w:cs="Consolas"/>
          <w:color w:val="000000"/>
          <w:sz w:val="18"/>
        </w:rPr>
        <w:t xml:space="preserve"> TimerTask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seq;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NormalTimerTask(</w:t>
      </w:r>
      <w:r w:rsidRPr="00FF6FBF">
        <w:rPr>
          <w:rFonts w:ascii="Consolas" w:hAnsi="Consolas" w:cs="Consolas"/>
          <w:b/>
          <w:bCs/>
          <w:color w:val="7F0055"/>
          <w:sz w:val="18"/>
        </w:rPr>
        <w:t>int</w:t>
      </w:r>
      <w:r w:rsidRPr="00FF6FBF">
        <w:rPr>
          <w:rFonts w:ascii="Consolas" w:hAnsi="Consolas" w:cs="Consolas"/>
          <w:color w:val="000000"/>
          <w:sz w:val="18"/>
        </w:rPr>
        <w:t xml:space="preserve"> seq)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super</w:t>
      </w:r>
      <w:r w:rsidRPr="00FF6FBF">
        <w:rPr>
          <w:rFonts w:ascii="Consolas" w:hAnsi="Consolas" w:cs="Consolas"/>
          <w:color w:val="000000"/>
          <w:sz w:val="18"/>
        </w:rPr>
        <w:t xml:space="preserve">(); </w:t>
      </w:r>
      <w:r w:rsidRPr="00FF6FBF">
        <w:rPr>
          <w:rFonts w:ascii="Consolas" w:hAnsi="Consolas" w:cs="Consolas"/>
          <w:color w:val="3F7F5F"/>
          <w:sz w:val="18"/>
        </w:rPr>
        <w:t>// following python convention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.seq = seq;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color w:val="646464"/>
          <w:sz w:val="18"/>
        </w:rPr>
        <w:t>@</w:t>
      </w:r>
      <w:r w:rsidRPr="00FF6FBF">
        <w:rPr>
          <w:rFonts w:ascii="Consolas" w:hAnsi="Consolas" w:cs="Consolas"/>
          <w:color w:val="000000"/>
          <w:sz w:val="18"/>
        </w:rPr>
        <w:t>Override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public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void</w:t>
      </w:r>
      <w:r w:rsidRPr="00FF6FBF">
        <w:rPr>
          <w:rFonts w:ascii="Consolas" w:hAnsi="Consolas" w:cs="Consolas"/>
          <w:color w:val="000000"/>
          <w:sz w:val="18"/>
        </w:rPr>
        <w:t xml:space="preserve"> run()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SWP.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.stop_timer(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.seq);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SWP.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.swe.generate_timeout_event(seq);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>}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b/>
          <w:bCs/>
          <w:color w:val="7F0055"/>
          <w:sz w:val="18"/>
        </w:rPr>
        <w:t>private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class</w:t>
      </w:r>
      <w:r w:rsidRPr="00FF6FBF">
        <w:rPr>
          <w:rFonts w:ascii="Consolas" w:hAnsi="Consolas" w:cs="Consolas"/>
          <w:color w:val="000000"/>
          <w:sz w:val="18"/>
        </w:rPr>
        <w:t xml:space="preserve"> AckTimerTask </w:t>
      </w:r>
      <w:r w:rsidRPr="00FF6FBF">
        <w:rPr>
          <w:rFonts w:ascii="Consolas" w:hAnsi="Consolas" w:cs="Consolas"/>
          <w:b/>
          <w:bCs/>
          <w:color w:val="7F0055"/>
          <w:sz w:val="18"/>
        </w:rPr>
        <w:t>extends</w:t>
      </w:r>
      <w:r w:rsidRPr="00FF6FBF">
        <w:rPr>
          <w:rFonts w:ascii="Consolas" w:hAnsi="Consolas" w:cs="Consolas"/>
          <w:color w:val="000000"/>
          <w:sz w:val="18"/>
        </w:rPr>
        <w:t xml:space="preserve"> TimerTask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color w:val="646464"/>
          <w:sz w:val="18"/>
        </w:rPr>
        <w:t>@</w:t>
      </w:r>
      <w:r w:rsidRPr="00FF6FBF">
        <w:rPr>
          <w:rFonts w:ascii="Consolas" w:hAnsi="Consolas" w:cs="Consolas"/>
          <w:color w:val="000000"/>
          <w:sz w:val="18"/>
        </w:rPr>
        <w:t>Override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</w:t>
      </w:r>
      <w:r w:rsidRPr="00FF6FBF">
        <w:rPr>
          <w:rFonts w:ascii="Consolas" w:hAnsi="Consolas" w:cs="Consolas"/>
          <w:b/>
          <w:bCs/>
          <w:color w:val="7F0055"/>
          <w:sz w:val="18"/>
        </w:rPr>
        <w:t>public</w:t>
      </w:r>
      <w:r w:rsidRPr="00FF6FBF">
        <w:rPr>
          <w:rFonts w:ascii="Consolas" w:hAnsi="Consolas" w:cs="Consolas"/>
          <w:color w:val="000000"/>
          <w:sz w:val="18"/>
        </w:rPr>
        <w:t xml:space="preserve"> </w:t>
      </w:r>
      <w:r w:rsidRPr="00FF6FBF">
        <w:rPr>
          <w:rFonts w:ascii="Consolas" w:hAnsi="Consolas" w:cs="Consolas"/>
          <w:b/>
          <w:bCs/>
          <w:color w:val="7F0055"/>
          <w:sz w:val="18"/>
        </w:rPr>
        <w:t>void</w:t>
      </w:r>
      <w:r w:rsidRPr="00FF6FBF">
        <w:rPr>
          <w:rFonts w:ascii="Consolas" w:hAnsi="Consolas" w:cs="Consolas"/>
          <w:color w:val="000000"/>
          <w:sz w:val="18"/>
        </w:rPr>
        <w:t xml:space="preserve"> run() {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SWP.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.stop_ack_timer();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    SWP.</w:t>
      </w:r>
      <w:r w:rsidRPr="00FF6FBF">
        <w:rPr>
          <w:rFonts w:ascii="Consolas" w:hAnsi="Consolas" w:cs="Consolas"/>
          <w:b/>
          <w:bCs/>
          <w:color w:val="7F0055"/>
          <w:sz w:val="18"/>
        </w:rPr>
        <w:t>this</w:t>
      </w:r>
      <w:r w:rsidRPr="00FF6FBF">
        <w:rPr>
          <w:rFonts w:ascii="Consolas" w:hAnsi="Consolas" w:cs="Consolas"/>
          <w:color w:val="000000"/>
          <w:sz w:val="18"/>
        </w:rPr>
        <w:t>.swe.generate_acktimeout_event();</w:t>
      </w:r>
    </w:p>
    <w:p w:rsidR="00FF6FBF" w:rsidRPr="00FF6FBF" w:rsidRDefault="00FF6FBF" w:rsidP="00FF6FB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8"/>
        </w:rPr>
      </w:pPr>
      <w:r w:rsidRPr="00FF6FBF">
        <w:rPr>
          <w:rFonts w:ascii="Consolas" w:hAnsi="Consolas" w:cs="Consolas"/>
          <w:color w:val="000000"/>
          <w:sz w:val="18"/>
        </w:rPr>
        <w:t xml:space="preserve">    }</w:t>
      </w:r>
    </w:p>
    <w:p w:rsidR="00BF2A0E" w:rsidRPr="00FF6FBF" w:rsidRDefault="00FF6FBF" w:rsidP="00FF6FBF">
      <w:pPr>
        <w:rPr>
          <w:sz w:val="22"/>
        </w:rPr>
      </w:pPr>
      <w:r w:rsidRPr="00FF6FBF">
        <w:rPr>
          <w:rFonts w:ascii="Consolas" w:hAnsi="Consolas" w:cs="Consolas"/>
          <w:color w:val="000000"/>
          <w:sz w:val="18"/>
        </w:rPr>
        <w:t>}</w:t>
      </w:r>
    </w:p>
    <w:sectPr w:rsidR="00BF2A0E" w:rsidRPr="00FF6FBF" w:rsidSect="00542DF2">
      <w:footerReference w:type="default" r:id="rId37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EC9" w:rsidRDefault="00990EC9" w:rsidP="006A4777">
      <w:pPr>
        <w:spacing w:before="0" w:after="0" w:line="240" w:lineRule="auto"/>
      </w:pPr>
      <w:r>
        <w:separator/>
      </w:r>
    </w:p>
  </w:endnote>
  <w:endnote w:type="continuationSeparator" w:id="0">
    <w:p w:rsidR="00990EC9" w:rsidRDefault="00990EC9" w:rsidP="006A4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099500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A4777" w:rsidRDefault="006A477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DFF" w:rsidRPr="00FC4DFF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A4777" w:rsidRDefault="006A4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EC9" w:rsidRDefault="00990EC9" w:rsidP="006A4777">
      <w:pPr>
        <w:spacing w:before="0" w:after="0" w:line="240" w:lineRule="auto"/>
      </w:pPr>
      <w:r>
        <w:separator/>
      </w:r>
    </w:p>
  </w:footnote>
  <w:footnote w:type="continuationSeparator" w:id="0">
    <w:p w:rsidR="00990EC9" w:rsidRDefault="00990EC9" w:rsidP="006A4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03DE2"/>
    <w:multiLevelType w:val="hybridMultilevel"/>
    <w:tmpl w:val="A284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D27A5"/>
    <w:multiLevelType w:val="hybridMultilevel"/>
    <w:tmpl w:val="14066CFC"/>
    <w:lvl w:ilvl="0" w:tplc="B8CAD36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B73D1"/>
    <w:multiLevelType w:val="multilevel"/>
    <w:tmpl w:val="7EF4E4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6B46EBE"/>
    <w:multiLevelType w:val="hybridMultilevel"/>
    <w:tmpl w:val="72E4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853DF"/>
    <w:multiLevelType w:val="hybridMultilevel"/>
    <w:tmpl w:val="D65E5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DC1445"/>
    <w:multiLevelType w:val="hybridMultilevel"/>
    <w:tmpl w:val="7A64E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0"/>
  </w:num>
  <w:num w:numId="22">
    <w:abstractNumId w:val="4"/>
  </w:num>
  <w:num w:numId="23">
    <w:abstractNumId w:val="5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24"/>
    <w:rsid w:val="00037287"/>
    <w:rsid w:val="000B40A3"/>
    <w:rsid w:val="000D1000"/>
    <w:rsid w:val="000F0290"/>
    <w:rsid w:val="00112AE3"/>
    <w:rsid w:val="00113E12"/>
    <w:rsid w:val="001A398C"/>
    <w:rsid w:val="00217319"/>
    <w:rsid w:val="002872E3"/>
    <w:rsid w:val="002E0399"/>
    <w:rsid w:val="00301621"/>
    <w:rsid w:val="00350EB1"/>
    <w:rsid w:val="00396114"/>
    <w:rsid w:val="003C0A63"/>
    <w:rsid w:val="003D284F"/>
    <w:rsid w:val="004058CD"/>
    <w:rsid w:val="00436EED"/>
    <w:rsid w:val="00456EE3"/>
    <w:rsid w:val="004942C6"/>
    <w:rsid w:val="004B0385"/>
    <w:rsid w:val="004B26E1"/>
    <w:rsid w:val="004C6C2F"/>
    <w:rsid w:val="004D2E7F"/>
    <w:rsid w:val="0050371E"/>
    <w:rsid w:val="00504C62"/>
    <w:rsid w:val="00520224"/>
    <w:rsid w:val="0053302C"/>
    <w:rsid w:val="00542DF2"/>
    <w:rsid w:val="00553B3F"/>
    <w:rsid w:val="005C533B"/>
    <w:rsid w:val="005E7D53"/>
    <w:rsid w:val="006A4777"/>
    <w:rsid w:val="00706F24"/>
    <w:rsid w:val="00793658"/>
    <w:rsid w:val="007F7021"/>
    <w:rsid w:val="00817900"/>
    <w:rsid w:val="008256AA"/>
    <w:rsid w:val="008874B8"/>
    <w:rsid w:val="008B2048"/>
    <w:rsid w:val="008D7AC8"/>
    <w:rsid w:val="009275EE"/>
    <w:rsid w:val="009562A4"/>
    <w:rsid w:val="00963388"/>
    <w:rsid w:val="00990EC9"/>
    <w:rsid w:val="009A4856"/>
    <w:rsid w:val="009B082B"/>
    <w:rsid w:val="009B78B4"/>
    <w:rsid w:val="009D41E4"/>
    <w:rsid w:val="00A03E89"/>
    <w:rsid w:val="00A675D5"/>
    <w:rsid w:val="00A85EC3"/>
    <w:rsid w:val="00A9207E"/>
    <w:rsid w:val="00B324CF"/>
    <w:rsid w:val="00B46FFD"/>
    <w:rsid w:val="00B820B9"/>
    <w:rsid w:val="00B953D0"/>
    <w:rsid w:val="00BF2A0E"/>
    <w:rsid w:val="00C44677"/>
    <w:rsid w:val="00C90DEC"/>
    <w:rsid w:val="00C916AC"/>
    <w:rsid w:val="00CB3E26"/>
    <w:rsid w:val="00D559BC"/>
    <w:rsid w:val="00E952DE"/>
    <w:rsid w:val="00EA09FB"/>
    <w:rsid w:val="00EA4152"/>
    <w:rsid w:val="00EA4DAA"/>
    <w:rsid w:val="00EC2320"/>
    <w:rsid w:val="00ED58CB"/>
    <w:rsid w:val="00F020ED"/>
    <w:rsid w:val="00F07B7D"/>
    <w:rsid w:val="00F269D7"/>
    <w:rsid w:val="00FC4DFF"/>
    <w:rsid w:val="00FC7E11"/>
    <w:rsid w:val="00FE3A3D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125D4-ABC8-4661-AB24-D1975C79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900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900"/>
    <w:pPr>
      <w:numPr>
        <w:numId w:val="20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900"/>
    <w:pPr>
      <w:numPr>
        <w:ilvl w:val="1"/>
        <w:numId w:val="20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Theme="majorHAnsi" w:hAnsiTheme="majorHAns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900"/>
    <w:pPr>
      <w:numPr>
        <w:ilvl w:val="2"/>
        <w:numId w:val="20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ajorHAnsi" w:hAnsiTheme="majorHAnsi"/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900"/>
    <w:pPr>
      <w:numPr>
        <w:ilvl w:val="3"/>
        <w:numId w:val="20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ajorHAnsi" w:hAnsiTheme="majorHAnsi"/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00"/>
    <w:pPr>
      <w:numPr>
        <w:ilvl w:val="4"/>
        <w:numId w:val="20"/>
      </w:numPr>
      <w:pBdr>
        <w:bottom w:val="single" w:sz="6" w:space="1" w:color="4F81BD" w:themeColor="accent1"/>
      </w:pBdr>
      <w:spacing w:before="300" w:after="0"/>
      <w:outlineLvl w:val="4"/>
    </w:pPr>
    <w:rPr>
      <w:rFonts w:asciiTheme="majorHAnsi" w:hAnsiTheme="majorHAnsi"/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00"/>
    <w:pPr>
      <w:numPr>
        <w:ilvl w:val="5"/>
        <w:numId w:val="20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00"/>
    <w:pPr>
      <w:numPr>
        <w:ilvl w:val="6"/>
        <w:numId w:val="20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00"/>
    <w:pPr>
      <w:numPr>
        <w:ilvl w:val="7"/>
        <w:numId w:val="20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00"/>
    <w:pPr>
      <w:numPr>
        <w:ilvl w:val="8"/>
        <w:numId w:val="1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00"/>
    <w:rPr>
      <w:rFonts w:asciiTheme="majorHAnsi" w:hAnsiTheme="majorHAnsi"/>
      <w:b/>
      <w:bCs/>
      <w:caps/>
      <w:color w:val="FFFFFF" w:themeColor="background1"/>
      <w:spacing w:val="15"/>
      <w:sz w:val="24"/>
      <w:szCs w:val="20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17900"/>
    <w:rPr>
      <w:rFonts w:asciiTheme="majorHAnsi" w:hAnsiTheme="majorHAnsi"/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17900"/>
    <w:rPr>
      <w:rFonts w:asciiTheme="majorHAnsi" w:hAnsiTheme="majorHAnsi"/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17900"/>
    <w:rPr>
      <w:rFonts w:asciiTheme="majorHAnsi" w:hAnsiTheme="majorHAnsi"/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00"/>
    <w:rPr>
      <w:rFonts w:asciiTheme="majorHAnsi" w:hAnsiTheme="majorHAnsi"/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0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0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0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1790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4777"/>
    <w:pPr>
      <w:spacing w:before="720"/>
    </w:pPr>
    <w:rPr>
      <w:rFonts w:ascii="Adobe Fan Heiti Std B" w:hAnsi="Adobe Fan Heiti Std B"/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777"/>
    <w:rPr>
      <w:rFonts w:ascii="Adobe Fan Heiti Std B" w:hAnsi="Adobe Fan Heiti Std B"/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0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790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17900"/>
    <w:rPr>
      <w:b/>
      <w:bCs/>
    </w:rPr>
  </w:style>
  <w:style w:type="character" w:styleId="Emphasis">
    <w:name w:val="Emphasis"/>
    <w:uiPriority w:val="20"/>
    <w:qFormat/>
    <w:rsid w:val="0081790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17900"/>
    <w:pPr>
      <w:spacing w:before="0" w:after="0" w:line="240" w:lineRule="auto"/>
    </w:pPr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1790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1790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7900"/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81790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0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0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1790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1790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1790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1790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1790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817900"/>
    <w:pPr>
      <w:numPr>
        <w:numId w:val="0"/>
      </w:numPr>
      <w:outlineLvl w:val="9"/>
    </w:pPr>
    <w:rPr>
      <w:lang w:bidi="en-US"/>
    </w:rPr>
  </w:style>
  <w:style w:type="paragraph" w:customStyle="1" w:styleId="SourceCode">
    <w:name w:val="SourceCode"/>
    <w:basedOn w:val="Normal"/>
    <w:rsid w:val="00EA4152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noProof/>
      <w:szCs w:val="24"/>
    </w:rPr>
  </w:style>
  <w:style w:type="paragraph" w:customStyle="1" w:styleId="SourceCode0">
    <w:name w:val="SourceCode0"/>
    <w:basedOn w:val="SourceCode"/>
    <w:link w:val="SourceCode0Char"/>
    <w:qFormat/>
    <w:rsid w:val="00817900"/>
  </w:style>
  <w:style w:type="character" w:customStyle="1" w:styleId="SourceCode0Char">
    <w:name w:val="SourceCode0 Char"/>
    <w:basedOn w:val="DefaultParagraphFont"/>
    <w:link w:val="SourceCode0"/>
    <w:rsid w:val="00817900"/>
    <w:rPr>
      <w:rFonts w:ascii="Consolas" w:hAnsi="Consolas" w:cs="Consolas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47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77"/>
    <w:rPr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A47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777"/>
    <w:rPr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4C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CF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B953D0"/>
    <w:pPr>
      <w:spacing w:before="0"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953D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95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">
    <w:name w:val="Grid Table 4"/>
    <w:basedOn w:val="TableNormal"/>
    <w:uiPriority w:val="49"/>
    <w:rsid w:val="00B95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C0A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0A6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0A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theme" Target="theme/theme1.xml"/><Relationship Id="rId21" Type="http://schemas.openxmlformats.org/officeDocument/2006/relationships/package" Target="embeddings/Microsoft_Word_Document6.docx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2.docx"/><Relationship Id="rId17" Type="http://schemas.openxmlformats.org/officeDocument/2006/relationships/package" Target="embeddings/Microsoft_Word_Document4.docx"/><Relationship Id="rId25" Type="http://schemas.openxmlformats.org/officeDocument/2006/relationships/package" Target="embeddings/Microsoft_Word_Document8.docx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0.emf"/><Relationship Id="rId32" Type="http://schemas.openxmlformats.org/officeDocument/2006/relationships/image" Target="media/image1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package" Target="embeddings/Microsoft_Word_Document7.docx"/><Relationship Id="rId28" Type="http://schemas.openxmlformats.org/officeDocument/2006/relationships/package" Target="embeddings/Microsoft_Word_Document10.docx"/><Relationship Id="rId36" Type="http://schemas.openxmlformats.org/officeDocument/2006/relationships/image" Target="media/image18.png"/><Relationship Id="rId10" Type="http://schemas.openxmlformats.org/officeDocument/2006/relationships/package" Target="embeddings/Microsoft_Word_Document1.docx"/><Relationship Id="rId19" Type="http://schemas.openxmlformats.org/officeDocument/2006/relationships/package" Target="embeddings/Microsoft_Word_Document5.docx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3.docx"/><Relationship Id="rId22" Type="http://schemas.openxmlformats.org/officeDocument/2006/relationships/image" Target="media/image9.emf"/><Relationship Id="rId27" Type="http://schemas.openxmlformats.org/officeDocument/2006/relationships/package" Target="embeddings/Microsoft_Word_Document9.docx"/><Relationship Id="rId30" Type="http://schemas.openxmlformats.org/officeDocument/2006/relationships/package" Target="embeddings/Microsoft_Word_Document11.docx"/><Relationship Id="rId35" Type="http://schemas.openxmlformats.org/officeDocument/2006/relationships/image" Target="media/image1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TU\Doc%20Template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">
      <a:majorFont>
        <a:latin typeface="Adobe Gothic Std B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A8333-164A-438C-BB1F-70DBB9DB2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ReportTemplate.dotx</Template>
  <TotalTime>147</TotalTime>
  <Pages>1</Pages>
  <Words>2579</Words>
  <Characters>14702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Implementation of Sliding Window Protocol</vt:lpstr>
      <vt:lpstr>Objective </vt:lpstr>
      <vt:lpstr>Summary of Completeness </vt:lpstr>
      <vt:lpstr>Approaches </vt:lpstr>
      <vt:lpstr>    Full-duplex data communication</vt:lpstr>
      <vt:lpstr>    In-order delivery of packets to the network-layer</vt:lpstr>
      <vt:lpstr>    Synchronization with the network-layer by granting credits</vt:lpstr>
      <vt:lpstr>    Selective repeat retransmission strategy</vt:lpstr>
      <vt:lpstr>    Negative acknowledgement</vt:lpstr>
      <vt:lpstr>    Separate acknowledgment when reverse traffic is light or none</vt:lpstr>
      <vt:lpstr>Testing </vt:lpstr>
      <vt:lpstr>    General </vt:lpstr>
      <vt:lpstr>    Sample testing results at level 3</vt:lpstr>
      <vt:lpstr>Suggestions</vt:lpstr>
      <vt:lpstr>Source Code Listing</vt:lpstr>
      <vt:lpstr>    Index</vt:lpstr>
      <vt:lpstr>    Source code</vt:lpstr>
    </vt:vector>
  </TitlesOfParts>
  <Company/>
  <LinksUpToDate>false</LinksUpToDate>
  <CharactersWithSpaces>17247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Sliding Window Protocol</dc:title>
  <dc:subject>Net Centric Computing</dc:subject>
  <dc:creator>Zhang Danyang</dc:creator>
  <cp:lastModifiedBy>Danyang Zhang</cp:lastModifiedBy>
  <cp:revision>31</cp:revision>
  <cp:lastPrinted>2014-02-25T08:02:00Z</cp:lastPrinted>
  <dcterms:created xsi:type="dcterms:W3CDTF">2014-02-21T12:52:00Z</dcterms:created>
  <dcterms:modified xsi:type="dcterms:W3CDTF">2014-03-01T16:54:00Z</dcterms:modified>
</cp:coreProperties>
</file>